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25D94" w14:textId="77777777" w:rsidR="00783FEE" w:rsidRPr="00C80DB7" w:rsidRDefault="00783FEE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Министерство </w:t>
      </w:r>
      <w:r w:rsidR="00BE115D" w:rsidRPr="00C80DB7">
        <w:rPr>
          <w:sz w:val="24"/>
          <w:szCs w:val="18"/>
        </w:rPr>
        <w:t xml:space="preserve">науки и высшего </w:t>
      </w:r>
      <w:r w:rsidRPr="00C80DB7">
        <w:rPr>
          <w:sz w:val="24"/>
          <w:szCs w:val="18"/>
        </w:rPr>
        <w:t>образования Российской Федерации</w:t>
      </w:r>
    </w:p>
    <w:p w14:paraId="2AECDDA5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ФГАОУ </w:t>
      </w:r>
      <w:r w:rsidR="00F87CC6" w:rsidRPr="00C80DB7">
        <w:rPr>
          <w:sz w:val="24"/>
          <w:szCs w:val="18"/>
        </w:rPr>
        <w:t xml:space="preserve">ВО </w:t>
      </w:r>
      <w:r w:rsidRPr="00C80DB7">
        <w:rPr>
          <w:sz w:val="24"/>
          <w:szCs w:val="18"/>
        </w:rPr>
        <w:t>«</w:t>
      </w:r>
      <w:r w:rsidR="00A86FBD" w:rsidRPr="00C80DB7">
        <w:rPr>
          <w:sz w:val="24"/>
          <w:szCs w:val="18"/>
        </w:rPr>
        <w:t xml:space="preserve">Уральский </w:t>
      </w:r>
      <w:r w:rsidRPr="00C80DB7">
        <w:rPr>
          <w:sz w:val="24"/>
          <w:szCs w:val="18"/>
        </w:rPr>
        <w:t xml:space="preserve">федеральный </w:t>
      </w:r>
      <w:r w:rsidR="00A86FBD" w:rsidRPr="00C80DB7">
        <w:rPr>
          <w:sz w:val="24"/>
          <w:szCs w:val="18"/>
        </w:rPr>
        <w:t xml:space="preserve">университет </w:t>
      </w:r>
      <w:r w:rsidRPr="00C80DB7">
        <w:rPr>
          <w:sz w:val="24"/>
          <w:szCs w:val="18"/>
        </w:rPr>
        <w:br/>
        <w:t>имени первого Президента России Б.Н. Ельцина»</w:t>
      </w:r>
    </w:p>
    <w:p w14:paraId="5BFFC58D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Институт </w:t>
      </w:r>
      <w:r w:rsidR="00121010" w:rsidRPr="00C80DB7">
        <w:rPr>
          <w:sz w:val="24"/>
          <w:szCs w:val="18"/>
        </w:rPr>
        <w:t>новых материалов и технологий</w:t>
      </w:r>
    </w:p>
    <w:p w14:paraId="7E4A9E6A" w14:textId="77777777" w:rsidR="00A86FBD" w:rsidRPr="00C80DB7" w:rsidRDefault="00A86FBD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Кафедра «Теплофизика и информатика в металлургии»</w:t>
      </w:r>
    </w:p>
    <w:p w14:paraId="0FAC53CE" w14:textId="77777777" w:rsidR="00A86FBD" w:rsidRDefault="00A86FBD">
      <w:pPr>
        <w:jc w:val="center"/>
        <w:rPr>
          <w:sz w:val="28"/>
        </w:rPr>
      </w:pPr>
    </w:p>
    <w:p w14:paraId="6117ACB9" w14:textId="77777777" w:rsidR="00A86FBD" w:rsidRDefault="00A86FBD">
      <w:pPr>
        <w:jc w:val="center"/>
        <w:rPr>
          <w:sz w:val="28"/>
        </w:rPr>
      </w:pPr>
    </w:p>
    <w:p w14:paraId="644A1976" w14:textId="77777777" w:rsidR="00A86FBD" w:rsidRDefault="00A86FBD">
      <w:pPr>
        <w:jc w:val="center"/>
        <w:rPr>
          <w:sz w:val="28"/>
        </w:rPr>
      </w:pPr>
    </w:p>
    <w:p w14:paraId="09BF9F0F" w14:textId="77777777" w:rsidR="00A86FBD" w:rsidRDefault="00A86FBD">
      <w:pPr>
        <w:jc w:val="center"/>
        <w:rPr>
          <w:sz w:val="28"/>
        </w:rPr>
      </w:pPr>
    </w:p>
    <w:p w14:paraId="1745B81A" w14:textId="77777777" w:rsidR="00A86FBD" w:rsidRDefault="00A86FBD">
      <w:pPr>
        <w:jc w:val="center"/>
        <w:rPr>
          <w:sz w:val="28"/>
        </w:rPr>
      </w:pPr>
    </w:p>
    <w:p w14:paraId="68B47304" w14:textId="77777777" w:rsidR="00A86FBD" w:rsidRDefault="00A86FBD">
      <w:pPr>
        <w:jc w:val="center"/>
        <w:rPr>
          <w:sz w:val="28"/>
        </w:rPr>
      </w:pPr>
    </w:p>
    <w:p w14:paraId="6DAD5BC8" w14:textId="77777777" w:rsidR="00A86FBD" w:rsidRDefault="00A86FBD">
      <w:pPr>
        <w:jc w:val="center"/>
        <w:rPr>
          <w:sz w:val="28"/>
        </w:rPr>
      </w:pPr>
    </w:p>
    <w:p w14:paraId="2EA7071C" w14:textId="77777777" w:rsidR="00A86FBD" w:rsidRDefault="00A86FBD">
      <w:pPr>
        <w:jc w:val="center"/>
        <w:rPr>
          <w:sz w:val="28"/>
        </w:rPr>
      </w:pPr>
    </w:p>
    <w:p w14:paraId="58C895F6" w14:textId="77777777" w:rsidR="00F35070" w:rsidRDefault="00F35070">
      <w:pPr>
        <w:jc w:val="center"/>
        <w:rPr>
          <w:sz w:val="28"/>
        </w:rPr>
      </w:pPr>
    </w:p>
    <w:p w14:paraId="222DE193" w14:textId="77777777" w:rsidR="0020604C" w:rsidRDefault="0020604C">
      <w:pPr>
        <w:jc w:val="center"/>
        <w:rPr>
          <w:sz w:val="28"/>
        </w:rPr>
      </w:pPr>
    </w:p>
    <w:p w14:paraId="55338AC2" w14:textId="77777777" w:rsidR="0020604C" w:rsidRPr="0020604C" w:rsidRDefault="008738F3">
      <w:pPr>
        <w:jc w:val="center"/>
        <w:rPr>
          <w:b/>
          <w:sz w:val="36"/>
        </w:rPr>
      </w:pPr>
      <w:r w:rsidRPr="008738F3">
        <w:rPr>
          <w:b/>
          <w:sz w:val="36"/>
        </w:rPr>
        <w:t xml:space="preserve">Использование конвейера данных реального времени </w:t>
      </w:r>
      <w:r>
        <w:rPr>
          <w:b/>
          <w:sz w:val="36"/>
        </w:rPr>
        <w:br/>
      </w:r>
      <w:r w:rsidRPr="008738F3">
        <w:rPr>
          <w:b/>
          <w:sz w:val="36"/>
        </w:rPr>
        <w:t xml:space="preserve">с </w:t>
      </w:r>
      <w:proofErr w:type="spellStart"/>
      <w:r w:rsidRPr="008738F3">
        <w:rPr>
          <w:b/>
          <w:sz w:val="36"/>
        </w:rPr>
        <w:t>Kafka</w:t>
      </w:r>
      <w:proofErr w:type="spellEnd"/>
    </w:p>
    <w:p w14:paraId="355F23D2" w14:textId="77777777" w:rsidR="00F35070" w:rsidRDefault="00F35070">
      <w:pPr>
        <w:jc w:val="center"/>
        <w:rPr>
          <w:sz w:val="28"/>
        </w:rPr>
      </w:pPr>
    </w:p>
    <w:p w14:paraId="1DEE05FC" w14:textId="77777777" w:rsidR="00A86FBD" w:rsidRPr="00783FEE" w:rsidRDefault="00A86FBD">
      <w:pPr>
        <w:jc w:val="center"/>
        <w:rPr>
          <w:b/>
          <w:sz w:val="28"/>
        </w:rPr>
      </w:pPr>
      <w:r w:rsidRPr="00783FEE">
        <w:rPr>
          <w:b/>
          <w:sz w:val="28"/>
        </w:rPr>
        <w:t>ОТЧЕТ</w:t>
      </w:r>
    </w:p>
    <w:p w14:paraId="4F684E17" w14:textId="77777777" w:rsidR="00A86FBD" w:rsidRPr="00063B69" w:rsidRDefault="00F87CC6">
      <w:pPr>
        <w:jc w:val="center"/>
        <w:rPr>
          <w:b/>
          <w:sz w:val="28"/>
        </w:rPr>
      </w:pPr>
      <w:r w:rsidRPr="00783FEE">
        <w:rPr>
          <w:b/>
          <w:sz w:val="28"/>
        </w:rPr>
        <w:t>п</w:t>
      </w:r>
      <w:r w:rsidR="00A86FBD" w:rsidRPr="00783FEE">
        <w:rPr>
          <w:b/>
          <w:sz w:val="28"/>
        </w:rPr>
        <w:t xml:space="preserve">о </w:t>
      </w:r>
      <w:r w:rsidR="0020604C">
        <w:rPr>
          <w:b/>
          <w:sz w:val="28"/>
        </w:rPr>
        <w:t>практической</w:t>
      </w:r>
      <w:r w:rsidR="00E80298">
        <w:rPr>
          <w:b/>
          <w:sz w:val="28"/>
        </w:rPr>
        <w:t xml:space="preserve"> </w:t>
      </w:r>
      <w:r w:rsidR="00A86FBD" w:rsidRPr="00783FEE">
        <w:rPr>
          <w:b/>
          <w:sz w:val="28"/>
        </w:rPr>
        <w:t>работ</w:t>
      </w:r>
      <w:r w:rsidR="00E80298">
        <w:rPr>
          <w:b/>
          <w:sz w:val="28"/>
        </w:rPr>
        <w:t>е №</w:t>
      </w:r>
      <w:r w:rsidR="0020604C">
        <w:rPr>
          <w:b/>
          <w:sz w:val="28"/>
        </w:rPr>
        <w:t xml:space="preserve"> </w:t>
      </w:r>
      <w:r w:rsidR="008738F3" w:rsidRPr="00063B69">
        <w:rPr>
          <w:b/>
          <w:sz w:val="28"/>
        </w:rPr>
        <w:t>3</w:t>
      </w:r>
    </w:p>
    <w:p w14:paraId="6F88B560" w14:textId="77777777" w:rsidR="00A86FBD" w:rsidRDefault="00F87CC6">
      <w:pPr>
        <w:pStyle w:val="a3"/>
        <w:jc w:val="center"/>
        <w:rPr>
          <w:b/>
          <w:sz w:val="28"/>
        </w:rPr>
      </w:pPr>
      <w:r w:rsidRPr="00783FEE">
        <w:rPr>
          <w:b/>
          <w:sz w:val="28"/>
        </w:rPr>
        <w:t>п</w:t>
      </w:r>
      <w:r w:rsidR="00A86FBD" w:rsidRPr="00783FEE">
        <w:rPr>
          <w:b/>
          <w:sz w:val="28"/>
        </w:rPr>
        <w:t>о дисциплин</w:t>
      </w:r>
      <w:r w:rsidRPr="00783FEE">
        <w:rPr>
          <w:b/>
          <w:sz w:val="28"/>
        </w:rPr>
        <w:t>е</w:t>
      </w:r>
      <w:r w:rsidR="00A86FBD" w:rsidRPr="00783FEE">
        <w:rPr>
          <w:b/>
          <w:sz w:val="28"/>
        </w:rPr>
        <w:t xml:space="preserve"> «</w:t>
      </w:r>
      <w:r w:rsidR="0020604C" w:rsidRPr="0020604C">
        <w:rPr>
          <w:b/>
          <w:sz w:val="28"/>
        </w:rPr>
        <w:t xml:space="preserve">Основы методологии </w:t>
      </w:r>
      <w:proofErr w:type="spellStart"/>
      <w:r w:rsidR="0020604C" w:rsidRPr="0020604C">
        <w:rPr>
          <w:b/>
          <w:sz w:val="28"/>
        </w:rPr>
        <w:t>Development</w:t>
      </w:r>
      <w:proofErr w:type="spellEnd"/>
      <w:r w:rsidR="0020604C" w:rsidRPr="0020604C">
        <w:rPr>
          <w:b/>
          <w:sz w:val="28"/>
        </w:rPr>
        <w:t xml:space="preserve"> </w:t>
      </w:r>
      <w:proofErr w:type="spellStart"/>
      <w:r w:rsidR="0020604C" w:rsidRPr="0020604C">
        <w:rPr>
          <w:b/>
          <w:sz w:val="28"/>
        </w:rPr>
        <w:t>Operation</w:t>
      </w:r>
      <w:proofErr w:type="spellEnd"/>
      <w:r w:rsidR="00A86FBD" w:rsidRPr="00783FEE">
        <w:rPr>
          <w:b/>
          <w:sz w:val="28"/>
        </w:rPr>
        <w:t xml:space="preserve">» </w:t>
      </w:r>
    </w:p>
    <w:p w14:paraId="6AA308BA" w14:textId="77777777" w:rsidR="00F35070" w:rsidRDefault="00F35070">
      <w:pPr>
        <w:pStyle w:val="a3"/>
        <w:jc w:val="center"/>
        <w:rPr>
          <w:sz w:val="28"/>
        </w:rPr>
      </w:pPr>
    </w:p>
    <w:p w14:paraId="0B92B44B" w14:textId="77777777" w:rsidR="00C80DB7" w:rsidRPr="005E0746" w:rsidRDefault="00C80DB7" w:rsidP="00C80DB7">
      <w:pPr>
        <w:jc w:val="center"/>
        <w:rPr>
          <w:sz w:val="24"/>
        </w:rPr>
      </w:pPr>
      <w:r w:rsidRPr="005E0746">
        <w:rPr>
          <w:sz w:val="24"/>
        </w:rPr>
        <w:t xml:space="preserve">Направление 09.03.02 «Информационные системы и технологии» (уровень </w:t>
      </w:r>
      <w:proofErr w:type="spellStart"/>
      <w:r w:rsidRPr="005E0746">
        <w:rPr>
          <w:sz w:val="24"/>
        </w:rPr>
        <w:t>бакалавриата</w:t>
      </w:r>
      <w:proofErr w:type="spellEnd"/>
      <w:r w:rsidRPr="005E0746">
        <w:rPr>
          <w:sz w:val="24"/>
        </w:rPr>
        <w:t>)</w:t>
      </w:r>
    </w:p>
    <w:p w14:paraId="161B6A3B" w14:textId="77777777" w:rsidR="00C80DB7" w:rsidRPr="005E0746" w:rsidRDefault="00C80DB7" w:rsidP="00C80DB7">
      <w:pPr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</w:r>
      <w:r w:rsidRPr="005E0746">
        <w:rPr>
          <w:sz w:val="24"/>
        </w:rPr>
        <w:t>09.03.02/</w:t>
      </w:r>
      <w:r w:rsidR="0012087A">
        <w:rPr>
          <w:sz w:val="24"/>
        </w:rPr>
        <w:t>33</w:t>
      </w:r>
      <w:r w:rsidRPr="005E0746">
        <w:rPr>
          <w:sz w:val="24"/>
        </w:rPr>
        <w:t>.</w:t>
      </w:r>
      <w:r w:rsidR="0030145E">
        <w:rPr>
          <w:sz w:val="24"/>
        </w:rPr>
        <w:t>02</w:t>
      </w:r>
      <w:r w:rsidRPr="005E0746">
        <w:rPr>
          <w:sz w:val="24"/>
        </w:rPr>
        <w:t xml:space="preserve"> «Информационные системы и технологии»</w:t>
      </w:r>
      <w:r w:rsidR="00A27654">
        <w:rPr>
          <w:sz w:val="24"/>
        </w:rPr>
        <w:t xml:space="preserve"> (</w:t>
      </w:r>
      <w:r w:rsidR="0012087A">
        <w:rPr>
          <w:sz w:val="24"/>
        </w:rPr>
        <w:t>СУОС</w:t>
      </w:r>
      <w:r w:rsidR="00A27654">
        <w:rPr>
          <w:sz w:val="24"/>
        </w:rPr>
        <w:t>)</w:t>
      </w:r>
    </w:p>
    <w:p w14:paraId="34C709C3" w14:textId="77777777" w:rsidR="00A86FBD" w:rsidRDefault="00A86FBD">
      <w:pPr>
        <w:pStyle w:val="a3"/>
        <w:jc w:val="center"/>
        <w:rPr>
          <w:sz w:val="28"/>
        </w:rPr>
      </w:pPr>
    </w:p>
    <w:p w14:paraId="52CE5DBF" w14:textId="77777777" w:rsidR="00A86FBD" w:rsidRDefault="00A86FBD">
      <w:pPr>
        <w:pStyle w:val="a3"/>
        <w:jc w:val="center"/>
        <w:rPr>
          <w:sz w:val="28"/>
        </w:rPr>
      </w:pPr>
    </w:p>
    <w:p w14:paraId="51EF5568" w14:textId="77777777" w:rsidR="00A86FBD" w:rsidRDefault="00A86FBD">
      <w:pPr>
        <w:pStyle w:val="a3"/>
        <w:jc w:val="center"/>
        <w:rPr>
          <w:sz w:val="28"/>
        </w:rPr>
      </w:pPr>
    </w:p>
    <w:p w14:paraId="65AC5BA2" w14:textId="77777777" w:rsidR="00A86FBD" w:rsidRDefault="00A86FBD">
      <w:pPr>
        <w:pStyle w:val="a3"/>
        <w:jc w:val="center"/>
        <w:rPr>
          <w:sz w:val="28"/>
        </w:rPr>
      </w:pPr>
    </w:p>
    <w:p w14:paraId="2044426D" w14:textId="77777777" w:rsidR="00A86FBD" w:rsidRDefault="00A86FBD">
      <w:pPr>
        <w:pStyle w:val="a3"/>
        <w:rPr>
          <w:sz w:val="28"/>
        </w:rPr>
      </w:pPr>
    </w:p>
    <w:p w14:paraId="75B50AA3" w14:textId="77777777" w:rsidR="00250601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Студент</w:t>
      </w:r>
    </w:p>
    <w:p w14:paraId="3D661483" w14:textId="39524AC2" w:rsidR="00A86FBD" w:rsidRPr="001E4FA8" w:rsidRDefault="00250601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 xml:space="preserve">группы </w:t>
      </w:r>
      <w:r w:rsidR="009F0BC3">
        <w:rPr>
          <w:sz w:val="28"/>
        </w:rPr>
        <w:t>НМТ-413901</w:t>
      </w:r>
      <w:r w:rsidR="00F87CC6">
        <w:rPr>
          <w:sz w:val="28"/>
        </w:rPr>
        <w:tab/>
      </w:r>
      <w:r w:rsidR="00F87CC6">
        <w:rPr>
          <w:sz w:val="28"/>
        </w:rPr>
        <w:tab/>
      </w:r>
      <w:proofErr w:type="spellStart"/>
      <w:r w:rsidR="001E4FA8">
        <w:rPr>
          <w:sz w:val="28"/>
        </w:rPr>
        <w:t>И.В.Машуков</w:t>
      </w:r>
      <w:proofErr w:type="spellEnd"/>
    </w:p>
    <w:p w14:paraId="102DC4D4" w14:textId="77777777" w:rsidR="00F87CC6" w:rsidRDefault="00F87CC6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46E4A752" w14:textId="77777777" w:rsidR="00A86FB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4CF3D85E" w14:textId="77777777" w:rsidR="00F87CC6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Преподаватель</w:t>
      </w:r>
      <w:r w:rsidR="00F87CC6">
        <w:rPr>
          <w:sz w:val="28"/>
        </w:rPr>
        <w:t>:</w:t>
      </w:r>
    </w:p>
    <w:p w14:paraId="41C07759" w14:textId="77777777" w:rsidR="00A86FBD" w:rsidRDefault="00C479A9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профессор</w:t>
      </w:r>
      <w:r w:rsidR="00F87CC6">
        <w:rPr>
          <w:sz w:val="28"/>
        </w:rPr>
        <w:t xml:space="preserve">, </w:t>
      </w:r>
      <w:r>
        <w:rPr>
          <w:sz w:val="28"/>
        </w:rPr>
        <w:t>д</w:t>
      </w:r>
      <w:r w:rsidR="00F87CC6">
        <w:rPr>
          <w:sz w:val="28"/>
        </w:rPr>
        <w:t>.т.н.</w:t>
      </w:r>
      <w:r w:rsidR="00A86FBD">
        <w:rPr>
          <w:sz w:val="28"/>
        </w:rPr>
        <w:tab/>
      </w:r>
      <w:r w:rsidR="00A86FBD">
        <w:rPr>
          <w:sz w:val="28"/>
        </w:rPr>
        <w:tab/>
      </w:r>
      <w:proofErr w:type="spellStart"/>
      <w:r w:rsidR="00A86FBD">
        <w:rPr>
          <w:sz w:val="28"/>
        </w:rPr>
        <w:t>В.В.Лавров</w:t>
      </w:r>
      <w:proofErr w:type="spellEnd"/>
    </w:p>
    <w:p w14:paraId="0FAF6C13" w14:textId="77777777" w:rsidR="00250601" w:rsidRDefault="00250601">
      <w:pPr>
        <w:jc w:val="both"/>
        <w:rPr>
          <w:sz w:val="28"/>
        </w:rPr>
      </w:pPr>
    </w:p>
    <w:p w14:paraId="57D1C71A" w14:textId="77777777" w:rsidR="00A86FBD" w:rsidRDefault="00A86FBD">
      <w:pPr>
        <w:rPr>
          <w:sz w:val="28"/>
        </w:rPr>
      </w:pPr>
    </w:p>
    <w:p w14:paraId="25D0251C" w14:textId="77777777" w:rsidR="00121010" w:rsidRDefault="00121010">
      <w:pPr>
        <w:rPr>
          <w:sz w:val="28"/>
        </w:rPr>
      </w:pPr>
    </w:p>
    <w:p w14:paraId="3D2C75E5" w14:textId="77777777" w:rsidR="00A86FBD" w:rsidRDefault="00A86FBD">
      <w:pPr>
        <w:rPr>
          <w:sz w:val="28"/>
        </w:rPr>
      </w:pPr>
    </w:p>
    <w:p w14:paraId="6DB39A0C" w14:textId="77777777" w:rsidR="00A86FBD" w:rsidRDefault="00A86FBD">
      <w:pPr>
        <w:rPr>
          <w:sz w:val="28"/>
        </w:rPr>
      </w:pPr>
    </w:p>
    <w:p w14:paraId="1E299F9E" w14:textId="77777777" w:rsidR="00A86FBD" w:rsidRDefault="00A86FBD">
      <w:pPr>
        <w:rPr>
          <w:sz w:val="28"/>
        </w:rPr>
      </w:pPr>
    </w:p>
    <w:p w14:paraId="3DDD418C" w14:textId="77777777" w:rsidR="00783FEE" w:rsidRPr="00C80DB7" w:rsidRDefault="00A86FBD" w:rsidP="00697486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Екатеринбург</w:t>
      </w:r>
    </w:p>
    <w:p w14:paraId="6C2866D5" w14:textId="77777777" w:rsidR="00A86FBD" w:rsidRPr="00C80DB7" w:rsidRDefault="00A86FBD" w:rsidP="00121010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2"/>
          <w:szCs w:val="18"/>
        </w:rPr>
      </w:pPr>
      <w:r w:rsidRPr="00C80DB7">
        <w:rPr>
          <w:sz w:val="24"/>
          <w:szCs w:val="18"/>
        </w:rPr>
        <w:t>20</w:t>
      </w:r>
      <w:r w:rsidR="00A27654">
        <w:rPr>
          <w:sz w:val="24"/>
          <w:szCs w:val="18"/>
        </w:rPr>
        <w:t>2</w:t>
      </w:r>
      <w:r w:rsidR="009F0BC3">
        <w:rPr>
          <w:sz w:val="24"/>
          <w:szCs w:val="18"/>
        </w:rPr>
        <w:t>4</w:t>
      </w:r>
    </w:p>
    <w:p w14:paraId="64FDE473" w14:textId="77777777" w:rsidR="00A86FBD" w:rsidRDefault="00A86FBD">
      <w:pPr>
        <w:rPr>
          <w:sz w:val="24"/>
        </w:rPr>
        <w:sectPr w:rsidR="00A86FBD">
          <w:pgSz w:w="11906" w:h="16838"/>
          <w:pgMar w:top="1440" w:right="567" w:bottom="1440" w:left="1418" w:header="720" w:footer="720" w:gutter="0"/>
          <w:cols w:space="720"/>
        </w:sectPr>
      </w:pPr>
    </w:p>
    <w:p w14:paraId="7B31FF58" w14:textId="77777777" w:rsidR="00F264F9" w:rsidRPr="00F264F9" w:rsidRDefault="00F264F9" w:rsidP="00F264F9">
      <w:pPr>
        <w:jc w:val="center"/>
        <w:rPr>
          <w:sz w:val="28"/>
        </w:rPr>
      </w:pPr>
      <w:bookmarkStart w:id="0" w:name="_Toc6585522"/>
      <w:r>
        <w:rPr>
          <w:sz w:val="28"/>
        </w:rPr>
        <w:lastRenderedPageBreak/>
        <w:t>СОДЕРЖАНИЕ</w:t>
      </w:r>
    </w:p>
    <w:p w14:paraId="481DBE91" w14:textId="77777777" w:rsidR="00F264F9" w:rsidRPr="00F264F9" w:rsidRDefault="00F264F9" w:rsidP="00F264F9">
      <w:pPr>
        <w:rPr>
          <w:sz w:val="28"/>
        </w:rPr>
      </w:pPr>
    </w:p>
    <w:p w14:paraId="38249439" w14:textId="77777777" w:rsidR="00F264F9" w:rsidRPr="00094117" w:rsidRDefault="00F264F9" w:rsidP="00FE78D5">
      <w:pPr>
        <w:rPr>
          <w:sz w:val="28"/>
        </w:rPr>
      </w:pPr>
    </w:p>
    <w:p w14:paraId="6E57167C" w14:textId="77777777" w:rsidR="0078074F" w:rsidRPr="000E0A95" w:rsidRDefault="00F264F9" w:rsidP="0078074F">
      <w:pPr>
        <w:pStyle w:val="1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r w:rsidRPr="0078074F">
        <w:rPr>
          <w:sz w:val="24"/>
          <w:szCs w:val="24"/>
        </w:rPr>
        <w:fldChar w:fldCharType="begin"/>
      </w:r>
      <w:r w:rsidRPr="0078074F">
        <w:rPr>
          <w:sz w:val="24"/>
          <w:szCs w:val="24"/>
        </w:rPr>
        <w:instrText xml:space="preserve"> TOC \o "1-3" \h \z \u </w:instrText>
      </w:r>
      <w:r w:rsidRPr="0078074F">
        <w:rPr>
          <w:sz w:val="24"/>
          <w:szCs w:val="24"/>
        </w:rPr>
        <w:fldChar w:fldCharType="separate"/>
      </w:r>
      <w:hyperlink w:anchor="_Toc152161890" w:history="1">
        <w:r w:rsidR="0078074F" w:rsidRPr="0078074F">
          <w:rPr>
            <w:rStyle w:val="aa"/>
            <w:noProof/>
            <w:sz w:val="24"/>
            <w:szCs w:val="24"/>
          </w:rPr>
          <w:t>Практическая работа  «Использование конвейера данных реального времени с Kafka»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_Toc152161890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3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1E0693B3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1" w:history="1">
        <w:r w:rsidR="0078074F" w:rsidRPr="0078074F">
          <w:rPr>
            <w:rStyle w:val="aa"/>
            <w:noProof/>
            <w:sz w:val="24"/>
            <w:szCs w:val="24"/>
          </w:rPr>
          <w:t>1.1 Цель работы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_Toc152161891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3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7D5D0F38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2" w:history="1">
        <w:r w:rsidR="0078074F" w:rsidRPr="0078074F">
          <w:rPr>
            <w:rStyle w:val="aa"/>
            <w:noProof/>
            <w:sz w:val="24"/>
            <w:szCs w:val="24"/>
          </w:rPr>
          <w:t>1.2 Ход проведения работы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_Toc152161892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3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761DC556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3" w:history="1">
        <w:r w:rsidR="0078074F" w:rsidRPr="0078074F">
          <w:rPr>
            <w:rStyle w:val="aa"/>
            <w:noProof/>
            <w:sz w:val="24"/>
            <w:szCs w:val="24"/>
          </w:rPr>
          <w:t>1.2.1 Разработка тестового приложения Visual Studio .NET Core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_Toc152161893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3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6F2866F4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4" w:history="1">
        <w:r w:rsidR="0078074F" w:rsidRPr="0078074F">
          <w:rPr>
            <w:rStyle w:val="aa"/>
            <w:noProof/>
            <w:sz w:val="24"/>
            <w:szCs w:val="24"/>
          </w:rPr>
          <w:t>1.2.2 Размещение приложения в системе контроля версий GitHub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_Toc152161894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5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7C02A270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5" w:history="1">
        <w:r w:rsidR="0078074F" w:rsidRPr="0078074F">
          <w:rPr>
            <w:rStyle w:val="aa"/>
            <w:noProof/>
            <w:sz w:val="24"/>
            <w:szCs w:val="24"/>
          </w:rPr>
          <w:t>1.2.3 Сборка образов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_Toc152161895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5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0C1E9003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6" w:history="1">
        <w:r w:rsidR="0078074F" w:rsidRPr="0078074F">
          <w:rPr>
            <w:rStyle w:val="aa"/>
            <w:noProof/>
            <w:sz w:val="24"/>
            <w:szCs w:val="24"/>
          </w:rPr>
          <w:t>1.2.4 Установка программы HeidiSQL для сопровождения базы данных в СУБД MariaDB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_Toc152161896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6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0B87772B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7" w:history="1">
        <w:r w:rsidR="0078074F" w:rsidRPr="0078074F">
          <w:rPr>
            <w:rStyle w:val="aa"/>
            <w:noProof/>
            <w:sz w:val="24"/>
            <w:szCs w:val="24"/>
          </w:rPr>
          <w:t>1.2.5 Настройка миграции базы данных в MariaDB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_Toc152161897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7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66F36950" w14:textId="77777777" w:rsidR="0078074F" w:rsidRPr="000E0A95" w:rsidRDefault="002D4CCB" w:rsidP="0078074F">
      <w:pPr>
        <w:pStyle w:val="31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8" w:history="1">
        <w:r w:rsidR="0078074F" w:rsidRPr="0078074F">
          <w:rPr>
            <w:rStyle w:val="aa"/>
            <w:noProof/>
            <w:sz w:val="24"/>
            <w:szCs w:val="24"/>
          </w:rPr>
          <w:t>1.2.6 Демонстрация работы приложения брокером сообщений Kafka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_Toc152161898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7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231C00D9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899" w:history="1">
        <w:r w:rsidR="0078074F" w:rsidRPr="0078074F">
          <w:rPr>
            <w:rStyle w:val="aa"/>
            <w:noProof/>
            <w:sz w:val="24"/>
            <w:szCs w:val="24"/>
          </w:rPr>
          <w:t>1.3 Выводы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_Toc152161899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8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0459560F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900" w:history="1">
        <w:r w:rsidR="0078074F" w:rsidRPr="0078074F">
          <w:rPr>
            <w:rStyle w:val="aa"/>
            <w:noProof/>
            <w:sz w:val="24"/>
            <w:szCs w:val="24"/>
          </w:rPr>
          <w:t>Приложение А Листинг программного кода приложения «Калькулятор» (контроллер)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_Toc152161900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9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72472D07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901" w:history="1">
        <w:r w:rsidR="0078074F" w:rsidRPr="0078074F">
          <w:rPr>
            <w:rStyle w:val="aa"/>
            <w:noProof/>
            <w:sz w:val="24"/>
            <w:szCs w:val="24"/>
          </w:rPr>
          <w:t>Приложение Б Листинг программного кода приложения «Калькулятор» (KafkaConsumerService.cs)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_Toc152161901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11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2F974C7F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902" w:history="1">
        <w:r w:rsidR="0078074F" w:rsidRPr="0078074F">
          <w:rPr>
            <w:rStyle w:val="aa"/>
            <w:noProof/>
            <w:sz w:val="24"/>
            <w:szCs w:val="24"/>
          </w:rPr>
          <w:t>Приложение В Листинг программного кода приложения «Калькулятор» (appsettings.json)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_Toc152161902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13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5A5E6DCA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903" w:history="1">
        <w:r w:rsidR="0078074F" w:rsidRPr="0078074F">
          <w:rPr>
            <w:rStyle w:val="aa"/>
            <w:noProof/>
            <w:sz w:val="24"/>
            <w:szCs w:val="24"/>
          </w:rPr>
          <w:t>Приложение Г Листинг программного кода приложения «Калькулятор» (appsettings.Development.json)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_Toc152161903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14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73A6CD6C" w14:textId="77777777" w:rsidR="0078074F" w:rsidRPr="000E0A95" w:rsidRDefault="002D4CCB" w:rsidP="0078074F">
      <w:pPr>
        <w:pStyle w:val="2"/>
        <w:tabs>
          <w:tab w:val="right" w:leader="dot" w:pos="9911"/>
        </w:tabs>
        <w:spacing w:line="360" w:lineRule="auto"/>
        <w:rPr>
          <w:rFonts w:ascii="Calibri" w:hAnsi="Calibri"/>
          <w:noProof/>
          <w:sz w:val="24"/>
          <w:szCs w:val="24"/>
        </w:rPr>
      </w:pPr>
      <w:hyperlink w:anchor="_Toc152161904" w:history="1">
        <w:r w:rsidR="0078074F" w:rsidRPr="0078074F">
          <w:rPr>
            <w:rStyle w:val="aa"/>
            <w:noProof/>
            <w:sz w:val="24"/>
            <w:szCs w:val="24"/>
          </w:rPr>
          <w:t>Приложение Д Листинг программного кода приложения «Калькулятор» (Program.cs)</w:t>
        </w:r>
        <w:r w:rsidR="0078074F" w:rsidRPr="0078074F">
          <w:rPr>
            <w:noProof/>
            <w:webHidden/>
            <w:sz w:val="24"/>
            <w:szCs w:val="24"/>
          </w:rPr>
          <w:tab/>
        </w:r>
        <w:r w:rsidR="0078074F" w:rsidRPr="0078074F">
          <w:rPr>
            <w:noProof/>
            <w:webHidden/>
            <w:sz w:val="24"/>
            <w:szCs w:val="24"/>
          </w:rPr>
          <w:fldChar w:fldCharType="begin"/>
        </w:r>
        <w:r w:rsidR="0078074F" w:rsidRPr="0078074F">
          <w:rPr>
            <w:noProof/>
            <w:webHidden/>
            <w:sz w:val="24"/>
            <w:szCs w:val="24"/>
          </w:rPr>
          <w:instrText xml:space="preserve"> PAGEREF _Toc152161904 \h </w:instrText>
        </w:r>
        <w:r w:rsidR="0078074F" w:rsidRPr="0078074F">
          <w:rPr>
            <w:noProof/>
            <w:webHidden/>
            <w:sz w:val="24"/>
            <w:szCs w:val="24"/>
          </w:rPr>
        </w:r>
        <w:r w:rsidR="0078074F" w:rsidRPr="0078074F">
          <w:rPr>
            <w:noProof/>
            <w:webHidden/>
            <w:sz w:val="24"/>
            <w:szCs w:val="24"/>
          </w:rPr>
          <w:fldChar w:fldCharType="separate"/>
        </w:r>
        <w:r w:rsidR="00E55127">
          <w:rPr>
            <w:noProof/>
            <w:webHidden/>
            <w:sz w:val="24"/>
            <w:szCs w:val="24"/>
          </w:rPr>
          <w:t>15</w:t>
        </w:r>
        <w:r w:rsidR="0078074F" w:rsidRPr="0078074F">
          <w:rPr>
            <w:noProof/>
            <w:webHidden/>
            <w:sz w:val="24"/>
            <w:szCs w:val="24"/>
          </w:rPr>
          <w:fldChar w:fldCharType="end"/>
        </w:r>
      </w:hyperlink>
    </w:p>
    <w:p w14:paraId="6123AFC7" w14:textId="77777777" w:rsidR="00F264F9" w:rsidRPr="00094117" w:rsidRDefault="00F264F9" w:rsidP="0078074F">
      <w:pPr>
        <w:spacing w:line="360" w:lineRule="auto"/>
      </w:pPr>
      <w:r w:rsidRPr="0078074F">
        <w:rPr>
          <w:bCs/>
          <w:sz w:val="24"/>
          <w:szCs w:val="24"/>
        </w:rPr>
        <w:fldChar w:fldCharType="end"/>
      </w:r>
    </w:p>
    <w:p w14:paraId="311B55C3" w14:textId="77777777" w:rsidR="00F264F9" w:rsidRPr="00F264F9" w:rsidRDefault="00F264F9" w:rsidP="00F264F9">
      <w:pPr>
        <w:rPr>
          <w:sz w:val="28"/>
        </w:rPr>
      </w:pPr>
    </w:p>
    <w:p w14:paraId="00B5E5F9" w14:textId="77777777" w:rsidR="004E16F5" w:rsidRPr="00697486" w:rsidRDefault="00F264F9" w:rsidP="00697486">
      <w:pPr>
        <w:pStyle w:val="1"/>
        <w:rPr>
          <w:b/>
        </w:rPr>
      </w:pPr>
      <w:r>
        <w:rPr>
          <w:b/>
        </w:rPr>
        <w:br w:type="page"/>
      </w:r>
      <w:bookmarkStart w:id="1" w:name="_Toc152161890"/>
      <w:r w:rsidR="003870E6">
        <w:rPr>
          <w:b/>
        </w:rPr>
        <w:lastRenderedPageBreak/>
        <w:t>Практическая работ</w:t>
      </w:r>
      <w:r w:rsidR="008738F3">
        <w:rPr>
          <w:b/>
        </w:rPr>
        <w:t>а</w:t>
      </w:r>
      <w:r w:rsidR="003870E6">
        <w:rPr>
          <w:b/>
        </w:rPr>
        <w:t xml:space="preserve"> </w:t>
      </w:r>
      <w:r w:rsidR="008738F3">
        <w:rPr>
          <w:b/>
        </w:rPr>
        <w:br/>
      </w:r>
      <w:r w:rsidR="00697486" w:rsidRPr="00697486">
        <w:rPr>
          <w:b/>
        </w:rPr>
        <w:t>«</w:t>
      </w:r>
      <w:r w:rsidR="008738F3" w:rsidRPr="008738F3">
        <w:rPr>
          <w:b/>
        </w:rPr>
        <w:t xml:space="preserve">Использование конвейера данных реального времени с </w:t>
      </w:r>
      <w:proofErr w:type="spellStart"/>
      <w:r w:rsidR="008738F3" w:rsidRPr="008738F3">
        <w:rPr>
          <w:b/>
        </w:rPr>
        <w:t>Kafka</w:t>
      </w:r>
      <w:proofErr w:type="spellEnd"/>
      <w:r w:rsidR="00697486" w:rsidRPr="00697486">
        <w:rPr>
          <w:b/>
        </w:rPr>
        <w:t>»</w:t>
      </w:r>
      <w:bookmarkEnd w:id="0"/>
      <w:bookmarkEnd w:id="1"/>
    </w:p>
    <w:p w14:paraId="5D44238C" w14:textId="77777777" w:rsidR="00697486" w:rsidRPr="0016576A" w:rsidRDefault="00697486" w:rsidP="0016576A">
      <w:pPr>
        <w:ind w:firstLine="567"/>
        <w:rPr>
          <w:sz w:val="24"/>
        </w:rPr>
      </w:pPr>
    </w:p>
    <w:p w14:paraId="7F0FB622" w14:textId="77777777" w:rsidR="008C67DC" w:rsidRDefault="008C67DC" w:rsidP="004F4195">
      <w:pPr>
        <w:pStyle w:val="10"/>
      </w:pPr>
      <w:bookmarkStart w:id="2" w:name="_Toc6585523"/>
      <w:bookmarkStart w:id="3" w:name="_Toc152161891"/>
    </w:p>
    <w:p w14:paraId="1A14A481" w14:textId="35545362" w:rsidR="00697486" w:rsidRPr="00783FEE" w:rsidRDefault="003A39AA" w:rsidP="004F4195">
      <w:pPr>
        <w:pStyle w:val="10"/>
      </w:pPr>
      <w:r w:rsidRPr="00783FEE">
        <w:t>1.1 Цель работы</w:t>
      </w:r>
      <w:bookmarkEnd w:id="2"/>
      <w:bookmarkEnd w:id="3"/>
    </w:p>
    <w:p w14:paraId="24F7A45C" w14:textId="77777777" w:rsidR="00761B2A" w:rsidRDefault="00761B2A" w:rsidP="0016576A">
      <w:pPr>
        <w:ind w:firstLine="567"/>
        <w:rPr>
          <w:sz w:val="24"/>
        </w:rPr>
      </w:pPr>
    </w:p>
    <w:p w14:paraId="4B691970" w14:textId="77777777" w:rsidR="00CC4685" w:rsidRDefault="00CC4685" w:rsidP="00CC468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CC4685">
        <w:rPr>
          <w:sz w:val="24"/>
          <w:szCs w:val="24"/>
        </w:rPr>
        <w:t>совершенс</w:t>
      </w:r>
      <w:r>
        <w:rPr>
          <w:sz w:val="24"/>
          <w:szCs w:val="24"/>
        </w:rPr>
        <w:t>твовать</w:t>
      </w:r>
      <w:r w:rsidRPr="00CC4685">
        <w:rPr>
          <w:sz w:val="24"/>
          <w:szCs w:val="24"/>
        </w:rPr>
        <w:t xml:space="preserve"> структуру тестового приложения «Калькулятор», которое было разработано </w:t>
      </w:r>
      <w:r>
        <w:rPr>
          <w:sz w:val="24"/>
          <w:szCs w:val="24"/>
        </w:rPr>
        <w:t>ранее</w:t>
      </w:r>
      <w:r w:rsidRPr="00CC4685">
        <w:rPr>
          <w:sz w:val="24"/>
          <w:szCs w:val="24"/>
        </w:rPr>
        <w:t xml:space="preserve">, с использованием системы </w:t>
      </w:r>
      <w:proofErr w:type="spellStart"/>
      <w:r w:rsidRPr="00CC4685">
        <w:rPr>
          <w:sz w:val="24"/>
          <w:szCs w:val="24"/>
        </w:rPr>
        <w:t>Apache</w:t>
      </w:r>
      <w:proofErr w:type="spellEnd"/>
      <w:r w:rsidRPr="00CC4685">
        <w:rPr>
          <w:sz w:val="24"/>
          <w:szCs w:val="24"/>
        </w:rPr>
        <w:t xml:space="preserve"> </w:t>
      </w:r>
      <w:proofErr w:type="spellStart"/>
      <w:r w:rsidRPr="00CC4685">
        <w:rPr>
          <w:sz w:val="24"/>
          <w:szCs w:val="24"/>
        </w:rPr>
        <w:t>Kafka</w:t>
      </w:r>
      <w:proofErr w:type="spellEnd"/>
      <w:r w:rsidRPr="00CC4685">
        <w:rPr>
          <w:sz w:val="24"/>
          <w:szCs w:val="24"/>
        </w:rPr>
        <w:t>. В частности, сформир</w:t>
      </w:r>
      <w:r>
        <w:rPr>
          <w:sz w:val="24"/>
          <w:szCs w:val="24"/>
        </w:rPr>
        <w:t>овать</w:t>
      </w:r>
      <w:r w:rsidRPr="00CC4685">
        <w:rPr>
          <w:sz w:val="24"/>
          <w:szCs w:val="24"/>
        </w:rPr>
        <w:t xml:space="preserve"> обмен сообщениями между веб-страницей ввода исходных данных и веб-страницей получения результатов, записи выполненной операции в базу данных </w:t>
      </w:r>
      <w:proofErr w:type="spellStart"/>
      <w:r w:rsidRPr="00CC4685">
        <w:rPr>
          <w:sz w:val="24"/>
          <w:szCs w:val="24"/>
        </w:rPr>
        <w:t>MariaDB</w:t>
      </w:r>
      <w:proofErr w:type="spellEnd"/>
      <w:r w:rsidRPr="00CC4685">
        <w:rPr>
          <w:sz w:val="24"/>
          <w:szCs w:val="24"/>
        </w:rPr>
        <w:t xml:space="preserve"> </w:t>
      </w:r>
      <w:proofErr w:type="gramStart"/>
      <w:r w:rsidRPr="00CC4685">
        <w:rPr>
          <w:sz w:val="24"/>
          <w:szCs w:val="24"/>
        </w:rPr>
        <w:t>через брокер</w:t>
      </w:r>
      <w:proofErr w:type="gramEnd"/>
      <w:r w:rsidRPr="00CC4685">
        <w:rPr>
          <w:sz w:val="24"/>
          <w:szCs w:val="24"/>
        </w:rPr>
        <w:t xml:space="preserve"> сообщений </w:t>
      </w:r>
      <w:proofErr w:type="spellStart"/>
      <w:r w:rsidRPr="00CC4685">
        <w:rPr>
          <w:sz w:val="24"/>
          <w:szCs w:val="24"/>
        </w:rPr>
        <w:t>Kafka</w:t>
      </w:r>
      <w:proofErr w:type="spellEnd"/>
      <w:r w:rsidRPr="00CC4685">
        <w:rPr>
          <w:sz w:val="24"/>
          <w:szCs w:val="24"/>
        </w:rPr>
        <w:t xml:space="preserve">. </w:t>
      </w:r>
    </w:p>
    <w:p w14:paraId="1A01CA7C" w14:textId="77777777" w:rsidR="0016576A" w:rsidRDefault="0016576A" w:rsidP="0067719F">
      <w:pPr>
        <w:rPr>
          <w:sz w:val="24"/>
        </w:rPr>
      </w:pPr>
    </w:p>
    <w:p w14:paraId="51C1C6FF" w14:textId="77777777" w:rsidR="003A39AA" w:rsidRDefault="003A39AA" w:rsidP="004F4195">
      <w:pPr>
        <w:pStyle w:val="10"/>
      </w:pPr>
      <w:bookmarkStart w:id="4" w:name="_Toc6585524"/>
      <w:bookmarkStart w:id="5" w:name="_Toc152161892"/>
      <w:r>
        <w:t>1.2 Ход проведения работы</w:t>
      </w:r>
      <w:bookmarkEnd w:id="4"/>
      <w:bookmarkEnd w:id="5"/>
    </w:p>
    <w:p w14:paraId="11FBF736" w14:textId="77777777" w:rsidR="003A39AA" w:rsidRDefault="003A39AA" w:rsidP="0016576A">
      <w:pPr>
        <w:ind w:firstLine="567"/>
        <w:rPr>
          <w:sz w:val="24"/>
        </w:rPr>
      </w:pPr>
    </w:p>
    <w:p w14:paraId="0A478C8A" w14:textId="77777777" w:rsidR="009766F1" w:rsidRPr="00F264F9" w:rsidRDefault="009766F1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6" w:name="_Toc152161893"/>
      <w:r w:rsidRPr="00F264F9">
        <w:rPr>
          <w:rFonts w:ascii="Times New Roman" w:hAnsi="Times New Roman"/>
          <w:b w:val="0"/>
          <w:color w:val="000000"/>
          <w:sz w:val="24"/>
        </w:rPr>
        <w:t xml:space="preserve">1.2.1 </w:t>
      </w:r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>Разработ</w:t>
      </w:r>
      <w:r w:rsidR="0020604C" w:rsidRPr="00F264F9">
        <w:rPr>
          <w:rFonts w:ascii="Times New Roman" w:hAnsi="Times New Roman"/>
          <w:b w:val="0"/>
          <w:color w:val="000000"/>
          <w:sz w:val="24"/>
        </w:rPr>
        <w:t>ка</w:t>
      </w:r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 xml:space="preserve"> тестово</w:t>
      </w:r>
      <w:r w:rsidR="0020604C" w:rsidRPr="00F264F9">
        <w:rPr>
          <w:rFonts w:ascii="Times New Roman" w:hAnsi="Times New Roman"/>
          <w:b w:val="0"/>
          <w:color w:val="000000"/>
          <w:sz w:val="24"/>
        </w:rPr>
        <w:t>го</w:t>
      </w:r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 xml:space="preserve"> приложени</w:t>
      </w:r>
      <w:r w:rsidR="0020604C" w:rsidRPr="00F264F9">
        <w:rPr>
          <w:rFonts w:ascii="Times New Roman" w:hAnsi="Times New Roman"/>
          <w:b w:val="0"/>
          <w:color w:val="000000"/>
          <w:sz w:val="24"/>
        </w:rPr>
        <w:t xml:space="preserve">я </w:t>
      </w:r>
      <w:proofErr w:type="spellStart"/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>Visual</w:t>
      </w:r>
      <w:proofErr w:type="spellEnd"/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 xml:space="preserve"> </w:t>
      </w:r>
      <w:proofErr w:type="spellStart"/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>Studio</w:t>
      </w:r>
      <w:proofErr w:type="spellEnd"/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 xml:space="preserve"> .NET </w:t>
      </w:r>
      <w:proofErr w:type="spellStart"/>
      <w:r w:rsidR="0020604C" w:rsidRPr="00F264F9">
        <w:rPr>
          <w:rFonts w:ascii="Times New Roman" w:hAnsi="Times New Roman"/>
          <w:b w:val="0"/>
          <w:color w:val="000000"/>
          <w:sz w:val="24"/>
          <w:szCs w:val="20"/>
        </w:rPr>
        <w:t>Core</w:t>
      </w:r>
      <w:bookmarkEnd w:id="6"/>
      <w:proofErr w:type="spellEnd"/>
      <w:r w:rsidRPr="00F264F9">
        <w:rPr>
          <w:rFonts w:ascii="Times New Roman" w:hAnsi="Times New Roman"/>
          <w:b w:val="0"/>
          <w:color w:val="000000"/>
          <w:sz w:val="24"/>
        </w:rPr>
        <w:t xml:space="preserve"> </w:t>
      </w:r>
    </w:p>
    <w:p w14:paraId="75E74D44" w14:textId="77777777" w:rsidR="009766F1" w:rsidRPr="00E50972" w:rsidRDefault="009766F1" w:rsidP="009766F1">
      <w:pPr>
        <w:ind w:firstLine="567"/>
        <w:rPr>
          <w:sz w:val="24"/>
        </w:rPr>
      </w:pPr>
    </w:p>
    <w:p w14:paraId="458C2051" w14:textId="4BCECC6F" w:rsidR="00CC4685" w:rsidRDefault="00CC4685" w:rsidP="00B66C2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CC4685">
        <w:rPr>
          <w:sz w:val="24"/>
          <w:szCs w:val="24"/>
        </w:rPr>
        <w:t>совершенств</w:t>
      </w:r>
      <w:r>
        <w:rPr>
          <w:sz w:val="24"/>
          <w:szCs w:val="24"/>
        </w:rPr>
        <w:t>уем</w:t>
      </w:r>
      <w:r w:rsidRPr="00CC4685">
        <w:rPr>
          <w:sz w:val="24"/>
          <w:szCs w:val="24"/>
        </w:rPr>
        <w:t xml:space="preserve"> приложени</w:t>
      </w:r>
      <w:r>
        <w:rPr>
          <w:sz w:val="24"/>
          <w:szCs w:val="24"/>
        </w:rPr>
        <w:t>е</w:t>
      </w:r>
      <w:r w:rsidRPr="00CC4685">
        <w:rPr>
          <w:sz w:val="24"/>
          <w:szCs w:val="24"/>
        </w:rPr>
        <w:t xml:space="preserve"> «</w:t>
      </w:r>
      <w:r w:rsidR="008C67DC" w:rsidRPr="008C67DC">
        <w:rPr>
          <w:sz w:val="24"/>
          <w:szCs w:val="24"/>
        </w:rPr>
        <w:t>11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Calculator</w:t>
      </w:r>
      <w:r w:rsidRPr="00CC4685">
        <w:rPr>
          <w:sz w:val="24"/>
          <w:szCs w:val="24"/>
        </w:rPr>
        <w:t xml:space="preserve">», которое было разработано </w:t>
      </w:r>
      <w:r>
        <w:rPr>
          <w:sz w:val="24"/>
          <w:szCs w:val="24"/>
        </w:rPr>
        <w:t>в предыдущих лабораторных раб</w:t>
      </w:r>
      <w:r w:rsidR="00B66C24">
        <w:rPr>
          <w:sz w:val="24"/>
          <w:szCs w:val="24"/>
        </w:rPr>
        <w:t>о</w:t>
      </w:r>
      <w:r>
        <w:rPr>
          <w:sz w:val="24"/>
          <w:szCs w:val="24"/>
        </w:rPr>
        <w:t>тах.</w:t>
      </w:r>
      <w:r w:rsidR="00B66C24">
        <w:rPr>
          <w:sz w:val="24"/>
          <w:szCs w:val="24"/>
        </w:rPr>
        <w:t xml:space="preserve"> </w:t>
      </w:r>
      <w:r w:rsidR="00B66C24" w:rsidRPr="00B66C24">
        <w:rPr>
          <w:sz w:val="24"/>
          <w:szCs w:val="24"/>
        </w:rPr>
        <w:t xml:space="preserve">В частности, </w:t>
      </w:r>
      <w:r w:rsidR="00B66C24">
        <w:rPr>
          <w:sz w:val="24"/>
          <w:szCs w:val="24"/>
        </w:rPr>
        <w:t>создаем</w:t>
      </w:r>
      <w:r w:rsidR="00B66C24" w:rsidRPr="00B66C24">
        <w:rPr>
          <w:sz w:val="24"/>
          <w:szCs w:val="24"/>
        </w:rPr>
        <w:t xml:space="preserve"> папк</w:t>
      </w:r>
      <w:r w:rsidR="00B66C24">
        <w:rPr>
          <w:sz w:val="24"/>
          <w:szCs w:val="24"/>
        </w:rPr>
        <w:t>у</w:t>
      </w:r>
      <w:r w:rsidR="00B66C24" w:rsidRPr="00B66C24">
        <w:rPr>
          <w:sz w:val="24"/>
          <w:szCs w:val="24"/>
        </w:rPr>
        <w:t xml:space="preserve"> </w:t>
      </w:r>
      <w:r w:rsidR="00B66C24" w:rsidRPr="00B66C24">
        <w:rPr>
          <w:sz w:val="24"/>
          <w:szCs w:val="24"/>
          <w:lang w:val="en-US"/>
        </w:rPr>
        <w:t>Services</w:t>
      </w:r>
      <w:r w:rsidR="00B66C24" w:rsidRPr="00B66C24">
        <w:rPr>
          <w:sz w:val="24"/>
          <w:szCs w:val="24"/>
        </w:rPr>
        <w:t xml:space="preserve"> с файл</w:t>
      </w:r>
      <w:r w:rsidR="00B66C24">
        <w:rPr>
          <w:sz w:val="24"/>
          <w:szCs w:val="24"/>
        </w:rPr>
        <w:t>ами</w:t>
      </w:r>
      <w:r w:rsidR="00B66C24" w:rsidRPr="00B66C24">
        <w:rPr>
          <w:sz w:val="24"/>
          <w:szCs w:val="24"/>
        </w:rPr>
        <w:t xml:space="preserve"> </w:t>
      </w:r>
      <w:proofErr w:type="spellStart"/>
      <w:r w:rsidR="00B66C24" w:rsidRPr="00B66C24">
        <w:rPr>
          <w:sz w:val="24"/>
          <w:szCs w:val="24"/>
        </w:rPr>
        <w:t>KafkaConsumerService</w:t>
      </w:r>
      <w:proofErr w:type="spellEnd"/>
      <w:r w:rsidR="00B66C24" w:rsidRPr="00B66C24">
        <w:rPr>
          <w:sz w:val="24"/>
          <w:szCs w:val="24"/>
        </w:rPr>
        <w:t>.</w:t>
      </w:r>
      <w:proofErr w:type="spellStart"/>
      <w:r w:rsidR="00B66C24" w:rsidRPr="00B66C24">
        <w:rPr>
          <w:sz w:val="24"/>
          <w:szCs w:val="24"/>
          <w:lang w:val="en-US"/>
        </w:rPr>
        <w:t>cs</w:t>
      </w:r>
      <w:proofErr w:type="spellEnd"/>
      <w:r w:rsidR="00B66C24" w:rsidRPr="00B66C24">
        <w:rPr>
          <w:sz w:val="24"/>
          <w:szCs w:val="24"/>
        </w:rPr>
        <w:t xml:space="preserve">, </w:t>
      </w:r>
      <w:proofErr w:type="spellStart"/>
      <w:r w:rsidR="00B66C24" w:rsidRPr="00B66C24">
        <w:rPr>
          <w:sz w:val="24"/>
          <w:szCs w:val="24"/>
        </w:rPr>
        <w:t>KafkaProducerHandler</w:t>
      </w:r>
      <w:proofErr w:type="spellEnd"/>
      <w:r w:rsidR="00B66C24" w:rsidRPr="00B66C24">
        <w:rPr>
          <w:sz w:val="24"/>
          <w:szCs w:val="24"/>
        </w:rPr>
        <w:t>.</w:t>
      </w:r>
      <w:proofErr w:type="spellStart"/>
      <w:r w:rsidR="00B66C24" w:rsidRPr="00B66C24">
        <w:rPr>
          <w:sz w:val="24"/>
          <w:szCs w:val="24"/>
          <w:lang w:val="en-US"/>
        </w:rPr>
        <w:t>cs</w:t>
      </w:r>
      <w:proofErr w:type="spellEnd"/>
      <w:r w:rsidR="00B66C24" w:rsidRPr="00B66C24">
        <w:rPr>
          <w:sz w:val="24"/>
          <w:szCs w:val="24"/>
        </w:rPr>
        <w:t xml:space="preserve"> и </w:t>
      </w:r>
      <w:proofErr w:type="spellStart"/>
      <w:r w:rsidR="00B66C24" w:rsidRPr="00B66C24">
        <w:rPr>
          <w:sz w:val="24"/>
          <w:szCs w:val="24"/>
        </w:rPr>
        <w:t>KafkaProducerService</w:t>
      </w:r>
      <w:proofErr w:type="spellEnd"/>
      <w:r w:rsidR="00B66C24" w:rsidRPr="00B66C24">
        <w:rPr>
          <w:sz w:val="24"/>
          <w:szCs w:val="24"/>
        </w:rPr>
        <w:t>.</w:t>
      </w:r>
      <w:proofErr w:type="spellStart"/>
      <w:r w:rsidR="00B66C24" w:rsidRPr="00B66C24">
        <w:rPr>
          <w:sz w:val="24"/>
          <w:szCs w:val="24"/>
          <w:lang w:val="en-US"/>
        </w:rPr>
        <w:t>cs</w:t>
      </w:r>
      <w:proofErr w:type="spellEnd"/>
      <w:r w:rsidR="00B66C24" w:rsidRPr="00B66C24">
        <w:rPr>
          <w:sz w:val="24"/>
          <w:szCs w:val="24"/>
        </w:rPr>
        <w:t>. Созда</w:t>
      </w:r>
      <w:r w:rsidR="00B66C24">
        <w:rPr>
          <w:sz w:val="24"/>
          <w:szCs w:val="24"/>
        </w:rPr>
        <w:t>ем</w:t>
      </w:r>
      <w:r w:rsidR="00B66C24" w:rsidRPr="00B66C24">
        <w:rPr>
          <w:sz w:val="24"/>
          <w:szCs w:val="24"/>
        </w:rPr>
        <w:t xml:space="preserve"> файлы </w:t>
      </w:r>
      <w:proofErr w:type="spellStart"/>
      <w:r w:rsidR="00B66C24" w:rsidRPr="00B66C24">
        <w:rPr>
          <w:sz w:val="24"/>
          <w:szCs w:val="24"/>
        </w:rPr>
        <w:t>EnumExtensions</w:t>
      </w:r>
      <w:proofErr w:type="spellEnd"/>
      <w:r w:rsidR="00B66C24" w:rsidRPr="00B66C24">
        <w:rPr>
          <w:sz w:val="24"/>
          <w:szCs w:val="24"/>
        </w:rPr>
        <w:t>.</w:t>
      </w:r>
      <w:proofErr w:type="spellStart"/>
      <w:r w:rsidR="00B66C24" w:rsidRPr="00B66C24">
        <w:rPr>
          <w:sz w:val="24"/>
          <w:szCs w:val="24"/>
          <w:lang w:val="en-US"/>
        </w:rPr>
        <w:t>cs</w:t>
      </w:r>
      <w:proofErr w:type="spellEnd"/>
      <w:r w:rsidR="00B66C24" w:rsidRPr="00B66C24">
        <w:rPr>
          <w:sz w:val="24"/>
          <w:szCs w:val="24"/>
        </w:rPr>
        <w:t xml:space="preserve"> и </w:t>
      </w:r>
      <w:proofErr w:type="gramStart"/>
      <w:r w:rsidR="00B66C24">
        <w:rPr>
          <w:sz w:val="24"/>
          <w:szCs w:val="24"/>
          <w:lang w:val="en-US"/>
        </w:rPr>
        <w:t>Math</w:t>
      </w:r>
      <w:proofErr w:type="spellStart"/>
      <w:r w:rsidR="00B66C24" w:rsidRPr="00B66C24">
        <w:rPr>
          <w:sz w:val="24"/>
          <w:szCs w:val="24"/>
        </w:rPr>
        <w:t>Operation</w:t>
      </w:r>
      <w:proofErr w:type="spellEnd"/>
      <w:r w:rsidR="00B66C24" w:rsidRPr="00B66C24">
        <w:rPr>
          <w:sz w:val="24"/>
          <w:szCs w:val="24"/>
        </w:rPr>
        <w:t>.</w:t>
      </w:r>
      <w:proofErr w:type="spellStart"/>
      <w:r w:rsidR="00B66C24" w:rsidRPr="00B66C24">
        <w:rPr>
          <w:sz w:val="24"/>
          <w:szCs w:val="24"/>
          <w:lang w:val="en-US"/>
        </w:rPr>
        <w:t>cs</w:t>
      </w:r>
      <w:proofErr w:type="spellEnd"/>
      <w:r w:rsidR="0067719F">
        <w:rPr>
          <w:sz w:val="24"/>
          <w:szCs w:val="24"/>
        </w:rPr>
        <w:t xml:space="preserve"> </w:t>
      </w:r>
      <w:r w:rsidR="00B66C24">
        <w:rPr>
          <w:sz w:val="24"/>
          <w:szCs w:val="24"/>
        </w:rPr>
        <w:t>,</w:t>
      </w:r>
      <w:proofErr w:type="gramEnd"/>
      <w:r w:rsidR="00B66C24">
        <w:rPr>
          <w:sz w:val="24"/>
          <w:szCs w:val="24"/>
        </w:rPr>
        <w:t xml:space="preserve"> также частично модернизируем ранее созданные файлы. </w:t>
      </w:r>
      <w:r w:rsidRPr="00CC4685">
        <w:rPr>
          <w:sz w:val="24"/>
          <w:szCs w:val="24"/>
        </w:rPr>
        <w:t>В проект дополнительно подклю</w:t>
      </w:r>
      <w:r>
        <w:rPr>
          <w:sz w:val="24"/>
          <w:szCs w:val="24"/>
        </w:rPr>
        <w:t>чаем</w:t>
      </w:r>
      <w:r w:rsidRPr="00CC4685">
        <w:rPr>
          <w:sz w:val="24"/>
          <w:szCs w:val="24"/>
        </w:rPr>
        <w:t xml:space="preserve"> пакет расширения </w:t>
      </w:r>
      <w:proofErr w:type="spellStart"/>
      <w:r w:rsidRPr="00CC4685">
        <w:rPr>
          <w:sz w:val="24"/>
          <w:szCs w:val="24"/>
        </w:rPr>
        <w:t>Confluent.Kafka</w:t>
      </w:r>
      <w:proofErr w:type="spellEnd"/>
      <w:r w:rsidRPr="00CC4685">
        <w:rPr>
          <w:sz w:val="24"/>
          <w:szCs w:val="24"/>
        </w:rPr>
        <w:t xml:space="preserve"> 2.3.0.</w:t>
      </w:r>
    </w:p>
    <w:p w14:paraId="2BC08B95" w14:textId="77777777" w:rsidR="0067719F" w:rsidRPr="00CC4685" w:rsidRDefault="0067719F" w:rsidP="00B66C24">
      <w:pPr>
        <w:ind w:firstLine="567"/>
        <w:jc w:val="both"/>
        <w:rPr>
          <w:sz w:val="24"/>
          <w:szCs w:val="24"/>
        </w:rPr>
      </w:pPr>
    </w:p>
    <w:p w14:paraId="14B7A9E6" w14:textId="42501F3F" w:rsidR="0067719F" w:rsidRDefault="001E4FA8" w:rsidP="0067719F">
      <w:pPr>
        <w:keepNext/>
        <w:jc w:val="center"/>
      </w:pPr>
      <w:r w:rsidRPr="0067719F">
        <w:rPr>
          <w:noProof/>
          <w:sz w:val="24"/>
        </w:rPr>
        <w:drawing>
          <wp:inline distT="0" distB="0" distL="0" distR="0" wp14:anchorId="6D74B65E" wp14:editId="5A45C980">
            <wp:extent cx="33718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9D11" w14:textId="77777777" w:rsidR="00F264F9" w:rsidRPr="0067719F" w:rsidRDefault="0067719F" w:rsidP="0067719F">
      <w:pPr>
        <w:pStyle w:val="ac"/>
        <w:jc w:val="center"/>
        <w:rPr>
          <w:b w:val="0"/>
          <w:bCs w:val="0"/>
        </w:rPr>
      </w:pPr>
      <w:r w:rsidRPr="0067719F">
        <w:rPr>
          <w:b w:val="0"/>
          <w:bCs w:val="0"/>
          <w:sz w:val="24"/>
          <w:szCs w:val="24"/>
        </w:rPr>
        <w:t xml:space="preserve">Рисунок </w:t>
      </w:r>
      <w:r w:rsidRPr="0067719F">
        <w:rPr>
          <w:b w:val="0"/>
          <w:bCs w:val="0"/>
          <w:sz w:val="24"/>
          <w:szCs w:val="24"/>
        </w:rPr>
        <w:fldChar w:fldCharType="begin"/>
      </w:r>
      <w:r w:rsidRPr="0067719F">
        <w:rPr>
          <w:b w:val="0"/>
          <w:bCs w:val="0"/>
          <w:sz w:val="24"/>
          <w:szCs w:val="24"/>
        </w:rPr>
        <w:instrText xml:space="preserve"> SEQ Рисунок \* ARABIC </w:instrText>
      </w:r>
      <w:r w:rsidRPr="0067719F">
        <w:rPr>
          <w:b w:val="0"/>
          <w:bCs w:val="0"/>
          <w:sz w:val="24"/>
          <w:szCs w:val="24"/>
        </w:rPr>
        <w:fldChar w:fldCharType="separate"/>
      </w:r>
      <w:r w:rsidR="00EB3D78">
        <w:rPr>
          <w:b w:val="0"/>
          <w:bCs w:val="0"/>
          <w:noProof/>
          <w:sz w:val="24"/>
          <w:szCs w:val="24"/>
        </w:rPr>
        <w:t>1</w:t>
      </w:r>
      <w:r w:rsidRPr="0067719F">
        <w:rPr>
          <w:b w:val="0"/>
          <w:bCs w:val="0"/>
          <w:sz w:val="24"/>
          <w:szCs w:val="24"/>
        </w:rPr>
        <w:fldChar w:fldCharType="end"/>
      </w:r>
      <w:r w:rsidRPr="0067719F">
        <w:rPr>
          <w:b w:val="0"/>
          <w:bCs w:val="0"/>
          <w:sz w:val="24"/>
          <w:szCs w:val="24"/>
        </w:rPr>
        <w:t xml:space="preserve"> – </w:t>
      </w:r>
      <w:r w:rsidR="004B25AC">
        <w:rPr>
          <w:b w:val="0"/>
          <w:bCs w:val="0"/>
          <w:sz w:val="24"/>
          <w:szCs w:val="24"/>
        </w:rPr>
        <w:t>Ф</w:t>
      </w:r>
      <w:r w:rsidRPr="0067719F">
        <w:rPr>
          <w:b w:val="0"/>
          <w:bCs w:val="0"/>
          <w:sz w:val="24"/>
          <w:szCs w:val="24"/>
        </w:rPr>
        <w:t>рагмент обозревателя решений с новыми файлами проекта</w:t>
      </w:r>
    </w:p>
    <w:p w14:paraId="707F7E13" w14:textId="77777777" w:rsidR="0067719F" w:rsidRPr="0067719F" w:rsidRDefault="0067719F" w:rsidP="0067719F"/>
    <w:p w14:paraId="66148421" w14:textId="77777777" w:rsidR="0067719F" w:rsidRPr="00CB6F38" w:rsidRDefault="0067719F" w:rsidP="0067719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t>Выполнена сборка и протестирована работа приложения, чтобы убедиться - оно выполняет требуемые функции.</w:t>
      </w:r>
    </w:p>
    <w:p w14:paraId="3C1DCF1D" w14:textId="77777777" w:rsidR="0067719F" w:rsidRDefault="0067719F" w:rsidP="0067719F">
      <w:pPr>
        <w:ind w:firstLine="567"/>
        <w:jc w:val="both"/>
        <w:rPr>
          <w:sz w:val="24"/>
          <w:szCs w:val="24"/>
        </w:rPr>
      </w:pPr>
      <w:r w:rsidRPr="00CB6F38">
        <w:rPr>
          <w:sz w:val="24"/>
          <w:szCs w:val="24"/>
        </w:rPr>
        <w:lastRenderedPageBreak/>
        <w:t xml:space="preserve">Фрагменты </w:t>
      </w:r>
      <w:proofErr w:type="spellStart"/>
      <w:r w:rsidRPr="00CB6F38">
        <w:rPr>
          <w:sz w:val="24"/>
          <w:szCs w:val="24"/>
        </w:rPr>
        <w:t>Visual</w:t>
      </w:r>
      <w:proofErr w:type="spellEnd"/>
      <w:r w:rsidRPr="00CB6F38">
        <w:rPr>
          <w:sz w:val="24"/>
          <w:szCs w:val="24"/>
        </w:rPr>
        <w:t xml:space="preserve"> </w:t>
      </w:r>
      <w:proofErr w:type="spellStart"/>
      <w:r w:rsidRPr="00CB6F38">
        <w:rPr>
          <w:sz w:val="24"/>
          <w:szCs w:val="24"/>
        </w:rPr>
        <w:t>Studio</w:t>
      </w:r>
      <w:proofErr w:type="spellEnd"/>
      <w:r w:rsidRPr="00CB6F38">
        <w:rPr>
          <w:sz w:val="24"/>
          <w:szCs w:val="24"/>
        </w:rPr>
        <w:t xml:space="preserve"> c отображением листинга программного кода файла </w:t>
      </w:r>
      <w:proofErr w:type="spellStart"/>
      <w:proofErr w:type="gramStart"/>
      <w:r w:rsidRPr="00CB6F38">
        <w:rPr>
          <w:sz w:val="24"/>
          <w:szCs w:val="24"/>
        </w:rPr>
        <w:t>appsettings.json</w:t>
      </w:r>
      <w:proofErr w:type="spellEnd"/>
      <w:proofErr w:type="gramEnd"/>
      <w:r w:rsidRPr="00CB6F38">
        <w:rPr>
          <w:sz w:val="24"/>
          <w:szCs w:val="24"/>
        </w:rPr>
        <w:t xml:space="preserve"> и </w:t>
      </w:r>
      <w:proofErr w:type="spellStart"/>
      <w:r w:rsidRPr="00CB6F38">
        <w:rPr>
          <w:sz w:val="24"/>
          <w:szCs w:val="24"/>
        </w:rPr>
        <w:t>appsettings.Development.json</w:t>
      </w:r>
      <w:proofErr w:type="spellEnd"/>
      <w:r w:rsidRPr="00CB6F38">
        <w:rPr>
          <w:sz w:val="24"/>
          <w:szCs w:val="24"/>
        </w:rPr>
        <w:t xml:space="preserve"> представлены на рисунках 2,3 соответственно. Листинг кода некоторых файлов представлен в приложениях А-</w:t>
      </w:r>
      <w:r w:rsidR="0049356B">
        <w:rPr>
          <w:sz w:val="24"/>
          <w:szCs w:val="24"/>
        </w:rPr>
        <w:t>Д</w:t>
      </w:r>
      <w:r w:rsidRPr="00CB6F38">
        <w:rPr>
          <w:sz w:val="24"/>
          <w:szCs w:val="24"/>
        </w:rPr>
        <w:t>.</w:t>
      </w:r>
    </w:p>
    <w:p w14:paraId="5E9F5F4E" w14:textId="77777777" w:rsidR="0049356B" w:rsidRDefault="0049356B" w:rsidP="0067719F">
      <w:pPr>
        <w:ind w:firstLine="567"/>
        <w:jc w:val="both"/>
        <w:rPr>
          <w:sz w:val="24"/>
          <w:szCs w:val="24"/>
        </w:rPr>
      </w:pPr>
    </w:p>
    <w:p w14:paraId="23181006" w14:textId="429BE1AB" w:rsidR="0067719F" w:rsidRDefault="001E4FA8" w:rsidP="00300EF3">
      <w:pPr>
        <w:keepNext/>
        <w:jc w:val="center"/>
      </w:pPr>
      <w:r w:rsidRPr="001B70A2">
        <w:rPr>
          <w:noProof/>
        </w:rPr>
        <w:drawing>
          <wp:inline distT="0" distB="0" distL="0" distR="0" wp14:anchorId="31853374" wp14:editId="6EE78310">
            <wp:extent cx="5743575" cy="36576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841A" w14:textId="77777777" w:rsidR="0067719F" w:rsidRDefault="0067719F" w:rsidP="0067719F">
      <w:pPr>
        <w:pStyle w:val="ac"/>
        <w:jc w:val="center"/>
        <w:rPr>
          <w:b w:val="0"/>
          <w:bCs w:val="0"/>
          <w:sz w:val="24"/>
          <w:szCs w:val="24"/>
        </w:rPr>
      </w:pPr>
      <w:r w:rsidRPr="0067719F">
        <w:rPr>
          <w:b w:val="0"/>
          <w:bCs w:val="0"/>
          <w:sz w:val="24"/>
          <w:szCs w:val="24"/>
        </w:rPr>
        <w:t xml:space="preserve">Рисунок </w:t>
      </w:r>
      <w:r w:rsidRPr="0067719F">
        <w:rPr>
          <w:b w:val="0"/>
          <w:bCs w:val="0"/>
          <w:sz w:val="24"/>
          <w:szCs w:val="24"/>
        </w:rPr>
        <w:fldChar w:fldCharType="begin"/>
      </w:r>
      <w:r w:rsidRPr="0067719F">
        <w:rPr>
          <w:b w:val="0"/>
          <w:bCs w:val="0"/>
          <w:sz w:val="24"/>
          <w:szCs w:val="24"/>
        </w:rPr>
        <w:instrText xml:space="preserve"> SEQ Рисунок \* ARABIC </w:instrText>
      </w:r>
      <w:r w:rsidRPr="0067719F">
        <w:rPr>
          <w:b w:val="0"/>
          <w:bCs w:val="0"/>
          <w:sz w:val="24"/>
          <w:szCs w:val="24"/>
        </w:rPr>
        <w:fldChar w:fldCharType="separate"/>
      </w:r>
      <w:r w:rsidR="00EB3D78">
        <w:rPr>
          <w:b w:val="0"/>
          <w:bCs w:val="0"/>
          <w:noProof/>
          <w:sz w:val="24"/>
          <w:szCs w:val="24"/>
        </w:rPr>
        <w:t>2</w:t>
      </w:r>
      <w:r w:rsidRPr="0067719F">
        <w:rPr>
          <w:b w:val="0"/>
          <w:bCs w:val="0"/>
          <w:sz w:val="24"/>
          <w:szCs w:val="24"/>
        </w:rPr>
        <w:fldChar w:fldCharType="end"/>
      </w:r>
      <w:r w:rsidRPr="0067719F">
        <w:rPr>
          <w:b w:val="0"/>
          <w:bCs w:val="0"/>
          <w:sz w:val="24"/>
          <w:szCs w:val="24"/>
        </w:rPr>
        <w:t xml:space="preserve"> - Фрагмент </w:t>
      </w:r>
      <w:proofErr w:type="spellStart"/>
      <w:r w:rsidRPr="0067719F">
        <w:rPr>
          <w:b w:val="0"/>
          <w:bCs w:val="0"/>
          <w:sz w:val="24"/>
          <w:szCs w:val="24"/>
        </w:rPr>
        <w:t>Visual</w:t>
      </w:r>
      <w:proofErr w:type="spellEnd"/>
      <w:r w:rsidRPr="0067719F">
        <w:rPr>
          <w:b w:val="0"/>
          <w:bCs w:val="0"/>
          <w:sz w:val="24"/>
          <w:szCs w:val="24"/>
        </w:rPr>
        <w:t xml:space="preserve"> </w:t>
      </w:r>
      <w:proofErr w:type="spellStart"/>
      <w:r w:rsidRPr="0067719F">
        <w:rPr>
          <w:b w:val="0"/>
          <w:bCs w:val="0"/>
          <w:sz w:val="24"/>
          <w:szCs w:val="24"/>
        </w:rPr>
        <w:t>Studio</w:t>
      </w:r>
      <w:proofErr w:type="spellEnd"/>
      <w:r w:rsidRPr="0067719F">
        <w:rPr>
          <w:b w:val="0"/>
          <w:bCs w:val="0"/>
          <w:sz w:val="24"/>
          <w:szCs w:val="24"/>
        </w:rPr>
        <w:t xml:space="preserve"> c отображением листинга программного кода файла </w:t>
      </w:r>
      <w:proofErr w:type="spellStart"/>
      <w:r w:rsidRPr="0067719F">
        <w:rPr>
          <w:b w:val="0"/>
          <w:bCs w:val="0"/>
          <w:sz w:val="24"/>
          <w:szCs w:val="24"/>
        </w:rPr>
        <w:t>appsettings.json</w:t>
      </w:r>
      <w:proofErr w:type="spellEnd"/>
    </w:p>
    <w:p w14:paraId="3977D60D" w14:textId="77777777" w:rsidR="001D6C98" w:rsidRPr="001D6C98" w:rsidRDefault="001D6C98" w:rsidP="001D6C98"/>
    <w:p w14:paraId="455B8D42" w14:textId="4E7D9972" w:rsidR="001D6C98" w:rsidRDefault="001E4FA8" w:rsidP="001D6C98">
      <w:pPr>
        <w:pStyle w:val="ab"/>
        <w:keepNext/>
        <w:tabs>
          <w:tab w:val="left" w:pos="851"/>
        </w:tabs>
        <w:spacing w:after="0" w:line="240" w:lineRule="auto"/>
        <w:ind w:left="0"/>
        <w:jc w:val="both"/>
      </w:pPr>
      <w:r w:rsidRPr="001B70A2">
        <w:rPr>
          <w:noProof/>
          <w:lang w:eastAsia="ru-RU"/>
        </w:rPr>
        <w:drawing>
          <wp:inline distT="0" distB="0" distL="0" distR="0" wp14:anchorId="5E13B3FE" wp14:editId="1B2E1D0E">
            <wp:extent cx="6286500" cy="34099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0354" w14:textId="77777777" w:rsidR="0067719F" w:rsidRPr="001D6C98" w:rsidRDefault="001D6C98" w:rsidP="001D6C98">
      <w:pPr>
        <w:pStyle w:val="ac"/>
        <w:jc w:val="center"/>
        <w:rPr>
          <w:b w:val="0"/>
          <w:bCs w:val="0"/>
          <w:sz w:val="24"/>
          <w:szCs w:val="24"/>
        </w:rPr>
      </w:pPr>
      <w:r w:rsidRPr="001D6C98">
        <w:rPr>
          <w:b w:val="0"/>
          <w:bCs w:val="0"/>
          <w:sz w:val="24"/>
          <w:szCs w:val="24"/>
        </w:rPr>
        <w:t xml:space="preserve">Рисунок </w:t>
      </w:r>
      <w:r w:rsidRPr="001D6C98">
        <w:rPr>
          <w:b w:val="0"/>
          <w:bCs w:val="0"/>
          <w:sz w:val="24"/>
          <w:szCs w:val="24"/>
        </w:rPr>
        <w:fldChar w:fldCharType="begin"/>
      </w:r>
      <w:r w:rsidRPr="001D6C98">
        <w:rPr>
          <w:b w:val="0"/>
          <w:bCs w:val="0"/>
          <w:sz w:val="24"/>
          <w:szCs w:val="24"/>
        </w:rPr>
        <w:instrText xml:space="preserve"> SEQ Рисунок \* ARABIC </w:instrText>
      </w:r>
      <w:r w:rsidRPr="001D6C98">
        <w:rPr>
          <w:b w:val="0"/>
          <w:bCs w:val="0"/>
          <w:sz w:val="24"/>
          <w:szCs w:val="24"/>
        </w:rPr>
        <w:fldChar w:fldCharType="separate"/>
      </w:r>
      <w:r w:rsidR="00EB3D78">
        <w:rPr>
          <w:b w:val="0"/>
          <w:bCs w:val="0"/>
          <w:noProof/>
          <w:sz w:val="24"/>
          <w:szCs w:val="24"/>
        </w:rPr>
        <w:t>3</w:t>
      </w:r>
      <w:r w:rsidRPr="001D6C98">
        <w:rPr>
          <w:b w:val="0"/>
          <w:bCs w:val="0"/>
          <w:sz w:val="24"/>
          <w:szCs w:val="24"/>
        </w:rPr>
        <w:fldChar w:fldCharType="end"/>
      </w:r>
      <w:r w:rsidRPr="001D6C98">
        <w:rPr>
          <w:b w:val="0"/>
          <w:bCs w:val="0"/>
          <w:sz w:val="24"/>
          <w:szCs w:val="24"/>
        </w:rPr>
        <w:t xml:space="preserve"> - </w:t>
      </w:r>
      <w:r w:rsidR="0067719F" w:rsidRPr="001D6C98">
        <w:rPr>
          <w:b w:val="0"/>
          <w:bCs w:val="0"/>
          <w:sz w:val="24"/>
          <w:szCs w:val="24"/>
        </w:rPr>
        <w:t xml:space="preserve">Фрагмент </w:t>
      </w:r>
      <w:proofErr w:type="spellStart"/>
      <w:r w:rsidR="0067719F" w:rsidRPr="001D6C98">
        <w:rPr>
          <w:b w:val="0"/>
          <w:bCs w:val="0"/>
          <w:sz w:val="24"/>
          <w:szCs w:val="24"/>
        </w:rPr>
        <w:t>Visual</w:t>
      </w:r>
      <w:proofErr w:type="spellEnd"/>
      <w:r w:rsidR="0067719F" w:rsidRPr="001D6C98">
        <w:rPr>
          <w:b w:val="0"/>
          <w:bCs w:val="0"/>
          <w:sz w:val="24"/>
          <w:szCs w:val="24"/>
        </w:rPr>
        <w:t xml:space="preserve"> </w:t>
      </w:r>
      <w:proofErr w:type="spellStart"/>
      <w:r w:rsidR="0067719F" w:rsidRPr="001D6C98">
        <w:rPr>
          <w:b w:val="0"/>
          <w:bCs w:val="0"/>
          <w:sz w:val="24"/>
          <w:szCs w:val="24"/>
        </w:rPr>
        <w:t>Studio</w:t>
      </w:r>
      <w:proofErr w:type="spellEnd"/>
      <w:r w:rsidR="0067719F" w:rsidRPr="001D6C98">
        <w:rPr>
          <w:b w:val="0"/>
          <w:bCs w:val="0"/>
          <w:sz w:val="24"/>
          <w:szCs w:val="24"/>
        </w:rPr>
        <w:t xml:space="preserve"> c отображением листинга программного кода файла </w:t>
      </w:r>
      <w:proofErr w:type="spellStart"/>
      <w:r w:rsidR="0067719F" w:rsidRPr="001D6C98">
        <w:rPr>
          <w:b w:val="0"/>
          <w:bCs w:val="0"/>
          <w:sz w:val="24"/>
          <w:szCs w:val="24"/>
        </w:rPr>
        <w:t>appsettings.Development.json</w:t>
      </w:r>
      <w:proofErr w:type="spellEnd"/>
    </w:p>
    <w:p w14:paraId="13578C01" w14:textId="77777777" w:rsidR="0067719F" w:rsidRDefault="0067719F" w:rsidP="0067719F">
      <w:pPr>
        <w:rPr>
          <w:sz w:val="24"/>
        </w:rPr>
      </w:pPr>
    </w:p>
    <w:p w14:paraId="20A2B7B7" w14:textId="77777777" w:rsidR="00250601" w:rsidRDefault="00250601" w:rsidP="0016576A">
      <w:pPr>
        <w:ind w:firstLine="567"/>
        <w:rPr>
          <w:sz w:val="24"/>
        </w:rPr>
      </w:pPr>
    </w:p>
    <w:p w14:paraId="1D6EA78C" w14:textId="77777777" w:rsidR="0020604C" w:rsidRDefault="0020604C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7" w:name="_Toc152161894"/>
      <w:r w:rsidRPr="00F264F9">
        <w:rPr>
          <w:rFonts w:ascii="Times New Roman" w:hAnsi="Times New Roman"/>
          <w:b w:val="0"/>
          <w:color w:val="000000"/>
          <w:sz w:val="24"/>
        </w:rPr>
        <w:t>1.2.</w:t>
      </w:r>
      <w:r w:rsidR="00205F1E">
        <w:rPr>
          <w:rFonts w:ascii="Times New Roman" w:hAnsi="Times New Roman"/>
          <w:b w:val="0"/>
          <w:color w:val="000000"/>
          <w:sz w:val="24"/>
        </w:rPr>
        <w:t>2</w:t>
      </w:r>
      <w:r w:rsidRPr="00F264F9">
        <w:rPr>
          <w:rFonts w:ascii="Times New Roman" w:hAnsi="Times New Roman"/>
          <w:b w:val="0"/>
          <w:color w:val="000000"/>
          <w:sz w:val="24"/>
        </w:rPr>
        <w:t xml:space="preserve"> Размещение приложения в системе контроля версий </w:t>
      </w:r>
      <w:proofErr w:type="spellStart"/>
      <w:r w:rsidRPr="00F264F9">
        <w:rPr>
          <w:rFonts w:ascii="Times New Roman" w:hAnsi="Times New Roman"/>
          <w:b w:val="0"/>
          <w:color w:val="000000"/>
          <w:sz w:val="24"/>
        </w:rPr>
        <w:t>GitHub</w:t>
      </w:r>
      <w:bookmarkEnd w:id="7"/>
      <w:proofErr w:type="spellEnd"/>
    </w:p>
    <w:p w14:paraId="391E64F3" w14:textId="77777777" w:rsidR="001D6C98" w:rsidRDefault="001D6C98" w:rsidP="001D6C98"/>
    <w:p w14:paraId="5E1395DE" w14:textId="77777777" w:rsidR="001D6C98" w:rsidRPr="001D6C98" w:rsidRDefault="001D6C98" w:rsidP="00300EF3">
      <w:pPr>
        <w:ind w:firstLine="567"/>
        <w:jc w:val="both"/>
      </w:pPr>
      <w:r w:rsidRPr="00CB6F38">
        <w:rPr>
          <w:sz w:val="24"/>
          <w:szCs w:val="24"/>
        </w:rPr>
        <w:t xml:space="preserve">После того, как тестовое приложение работает без ошибок, загружаем его в личный </w:t>
      </w:r>
      <w:proofErr w:type="spellStart"/>
      <w:r w:rsidRPr="00CB6F38">
        <w:rPr>
          <w:sz w:val="24"/>
          <w:szCs w:val="24"/>
        </w:rPr>
        <w:t>репозиторий</w:t>
      </w:r>
      <w:proofErr w:type="spellEnd"/>
      <w:r w:rsidRPr="00CB6F38">
        <w:rPr>
          <w:sz w:val="24"/>
          <w:szCs w:val="24"/>
        </w:rPr>
        <w:t xml:space="preserve"> на </w:t>
      </w:r>
      <w:proofErr w:type="spellStart"/>
      <w:r w:rsidRPr="00CB6F38">
        <w:rPr>
          <w:sz w:val="24"/>
          <w:szCs w:val="24"/>
        </w:rPr>
        <w:t>GitHub</w:t>
      </w:r>
      <w:proofErr w:type="spellEnd"/>
      <w:r w:rsidR="00300EF3">
        <w:rPr>
          <w:sz w:val="24"/>
          <w:szCs w:val="24"/>
        </w:rPr>
        <w:t>.</w:t>
      </w:r>
      <w:r w:rsidR="00300EF3" w:rsidRPr="001D6C98">
        <w:t xml:space="preserve"> </w:t>
      </w:r>
    </w:p>
    <w:p w14:paraId="30694C74" w14:textId="77777777" w:rsidR="0020604C" w:rsidRDefault="0020604C" w:rsidP="0016576A">
      <w:pPr>
        <w:ind w:firstLine="567"/>
        <w:rPr>
          <w:sz w:val="24"/>
        </w:rPr>
      </w:pPr>
    </w:p>
    <w:p w14:paraId="52A6B9B5" w14:textId="77777777" w:rsidR="0020604C" w:rsidRPr="00F264F9" w:rsidRDefault="0020604C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8" w:name="_Toc152161895"/>
      <w:r w:rsidRPr="00F264F9">
        <w:rPr>
          <w:rFonts w:ascii="Times New Roman" w:hAnsi="Times New Roman"/>
          <w:b w:val="0"/>
          <w:color w:val="000000"/>
          <w:sz w:val="24"/>
        </w:rPr>
        <w:t>1.2.</w:t>
      </w:r>
      <w:r w:rsidR="00205F1E">
        <w:rPr>
          <w:rFonts w:ascii="Times New Roman" w:hAnsi="Times New Roman"/>
          <w:b w:val="0"/>
          <w:color w:val="000000"/>
          <w:sz w:val="24"/>
        </w:rPr>
        <w:t>3</w:t>
      </w:r>
      <w:r w:rsidRPr="00F264F9">
        <w:rPr>
          <w:rFonts w:ascii="Times New Roman" w:hAnsi="Times New Roman"/>
          <w:b w:val="0"/>
          <w:color w:val="000000"/>
          <w:sz w:val="24"/>
        </w:rPr>
        <w:t xml:space="preserve"> </w:t>
      </w:r>
      <w:r w:rsidR="00F264F9" w:rsidRPr="00F264F9">
        <w:rPr>
          <w:rFonts w:ascii="Times New Roman" w:hAnsi="Times New Roman"/>
          <w:b w:val="0"/>
          <w:color w:val="000000"/>
          <w:sz w:val="24"/>
        </w:rPr>
        <w:t xml:space="preserve">Сборка </w:t>
      </w:r>
      <w:r w:rsidR="003870E6" w:rsidRPr="003870E6">
        <w:rPr>
          <w:rFonts w:ascii="Times New Roman" w:hAnsi="Times New Roman"/>
          <w:b w:val="0"/>
          <w:color w:val="000000"/>
          <w:sz w:val="24"/>
        </w:rPr>
        <w:t>образов</w:t>
      </w:r>
      <w:bookmarkEnd w:id="8"/>
    </w:p>
    <w:p w14:paraId="612F3E1A" w14:textId="77777777" w:rsidR="0020604C" w:rsidRDefault="0020604C" w:rsidP="0016576A">
      <w:pPr>
        <w:ind w:firstLine="567"/>
        <w:rPr>
          <w:sz w:val="24"/>
        </w:rPr>
      </w:pPr>
    </w:p>
    <w:p w14:paraId="6C6E541E" w14:textId="77777777" w:rsidR="003150C5" w:rsidRDefault="003150C5" w:rsidP="00C666CE">
      <w:pPr>
        <w:ind w:firstLine="567"/>
        <w:jc w:val="both"/>
        <w:rPr>
          <w:sz w:val="24"/>
        </w:rPr>
      </w:pPr>
      <w:r w:rsidRPr="003150C5">
        <w:rPr>
          <w:sz w:val="24"/>
        </w:rPr>
        <w:t>В терминальном режиме на удаленном сервере клонир</w:t>
      </w:r>
      <w:r>
        <w:rPr>
          <w:sz w:val="24"/>
        </w:rPr>
        <w:t>уем</w:t>
      </w:r>
      <w:r w:rsidRPr="003150C5">
        <w:rPr>
          <w:sz w:val="24"/>
        </w:rPr>
        <w:t xml:space="preserve"> проект из личного </w:t>
      </w:r>
      <w:proofErr w:type="spellStart"/>
      <w:r w:rsidRPr="003150C5">
        <w:rPr>
          <w:sz w:val="24"/>
        </w:rPr>
        <w:t>репозитория</w:t>
      </w:r>
      <w:proofErr w:type="spellEnd"/>
      <w:r w:rsidRPr="003150C5">
        <w:rPr>
          <w:sz w:val="24"/>
        </w:rPr>
        <w:t xml:space="preserve"> </w:t>
      </w:r>
      <w:proofErr w:type="spellStart"/>
      <w:r w:rsidRPr="003150C5">
        <w:rPr>
          <w:sz w:val="24"/>
        </w:rPr>
        <w:t>GitHub</w:t>
      </w:r>
      <w:proofErr w:type="spellEnd"/>
      <w:r w:rsidRPr="003150C5">
        <w:rPr>
          <w:sz w:val="24"/>
        </w:rPr>
        <w:t>. Для этого выполн</w:t>
      </w:r>
      <w:r>
        <w:rPr>
          <w:sz w:val="24"/>
        </w:rPr>
        <w:t>яем</w:t>
      </w:r>
      <w:r w:rsidRPr="003150C5">
        <w:rPr>
          <w:sz w:val="24"/>
        </w:rPr>
        <w:t xml:space="preserve"> команду: </w:t>
      </w:r>
      <w:proofErr w:type="spellStart"/>
      <w:r w:rsidRPr="003150C5">
        <w:rPr>
          <w:sz w:val="24"/>
          <w:highlight w:val="lightGray"/>
        </w:rPr>
        <w:t>git</w:t>
      </w:r>
      <w:proofErr w:type="spellEnd"/>
      <w:r w:rsidRPr="003150C5">
        <w:rPr>
          <w:sz w:val="24"/>
          <w:highlight w:val="lightGray"/>
        </w:rPr>
        <w:t xml:space="preserve"> </w:t>
      </w:r>
      <w:proofErr w:type="spellStart"/>
      <w:r w:rsidRPr="003150C5">
        <w:rPr>
          <w:sz w:val="24"/>
          <w:highlight w:val="lightGray"/>
        </w:rPr>
        <w:t>clone</w:t>
      </w:r>
      <w:proofErr w:type="spellEnd"/>
      <w:r w:rsidRPr="003150C5">
        <w:rPr>
          <w:sz w:val="24"/>
          <w:highlight w:val="lightGray"/>
        </w:rPr>
        <w:t xml:space="preserve"> &lt;HTTPS&gt;</w:t>
      </w:r>
    </w:p>
    <w:p w14:paraId="5F9DF995" w14:textId="77777777" w:rsidR="003150C5" w:rsidRDefault="003150C5" w:rsidP="00C666CE">
      <w:pPr>
        <w:ind w:firstLine="567"/>
        <w:jc w:val="both"/>
        <w:rPr>
          <w:sz w:val="24"/>
        </w:rPr>
      </w:pPr>
      <w:r w:rsidRPr="003150C5">
        <w:rPr>
          <w:sz w:val="24"/>
        </w:rPr>
        <w:t xml:space="preserve">Здесь &lt;HTTPS&gt; – это HTTPS-адрес проекта в </w:t>
      </w:r>
      <w:proofErr w:type="spellStart"/>
      <w:r w:rsidRPr="003150C5">
        <w:rPr>
          <w:sz w:val="24"/>
        </w:rPr>
        <w:t>GitHub</w:t>
      </w:r>
      <w:proofErr w:type="spellEnd"/>
      <w:r w:rsidRPr="003150C5">
        <w:rPr>
          <w:sz w:val="24"/>
        </w:rPr>
        <w:t>.</w:t>
      </w:r>
    </w:p>
    <w:p w14:paraId="4A7CBE8B" w14:textId="47C6209A" w:rsidR="0034221C" w:rsidRDefault="001E4FA8" w:rsidP="0034221C">
      <w:pPr>
        <w:keepNext/>
        <w:jc w:val="center"/>
      </w:pPr>
      <w:r w:rsidRPr="001B70A2">
        <w:rPr>
          <w:noProof/>
        </w:rPr>
        <w:drawing>
          <wp:inline distT="0" distB="0" distL="0" distR="0" wp14:anchorId="34ED02B9" wp14:editId="5DC41E2A">
            <wp:extent cx="6296025" cy="10477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A62D" w14:textId="77777777" w:rsidR="003150C5" w:rsidRPr="0034221C" w:rsidRDefault="0034221C" w:rsidP="0034221C">
      <w:pPr>
        <w:pStyle w:val="ac"/>
        <w:jc w:val="center"/>
        <w:rPr>
          <w:b w:val="0"/>
          <w:bCs w:val="0"/>
          <w:sz w:val="32"/>
          <w:szCs w:val="24"/>
        </w:rPr>
      </w:pPr>
      <w:r w:rsidRPr="0034221C">
        <w:rPr>
          <w:b w:val="0"/>
          <w:bCs w:val="0"/>
          <w:sz w:val="24"/>
          <w:szCs w:val="24"/>
        </w:rPr>
        <w:t xml:space="preserve">Рисунок </w:t>
      </w:r>
      <w:r w:rsidR="00300EF3" w:rsidRPr="00300EF3">
        <w:rPr>
          <w:b w:val="0"/>
          <w:bCs w:val="0"/>
          <w:sz w:val="24"/>
          <w:szCs w:val="24"/>
        </w:rPr>
        <w:t>4</w:t>
      </w:r>
      <w:r w:rsidRPr="0034221C">
        <w:rPr>
          <w:b w:val="0"/>
          <w:bCs w:val="0"/>
          <w:sz w:val="24"/>
          <w:szCs w:val="24"/>
        </w:rPr>
        <w:t xml:space="preserve"> – Окно терминальной консоли с результатами клонирования тестового проекта</w:t>
      </w:r>
    </w:p>
    <w:p w14:paraId="4A41D15B" w14:textId="77777777" w:rsidR="0034221C" w:rsidRDefault="0034221C" w:rsidP="00C666CE">
      <w:pPr>
        <w:ind w:firstLine="567"/>
        <w:jc w:val="both"/>
        <w:rPr>
          <w:sz w:val="24"/>
        </w:rPr>
      </w:pPr>
    </w:p>
    <w:p w14:paraId="5A097510" w14:textId="77777777" w:rsidR="003150C5" w:rsidRPr="003150C5" w:rsidRDefault="003150C5" w:rsidP="00C666CE">
      <w:pPr>
        <w:ind w:firstLine="567"/>
        <w:jc w:val="both"/>
        <w:rPr>
          <w:sz w:val="24"/>
        </w:rPr>
      </w:pPr>
      <w:r w:rsidRPr="003150C5">
        <w:rPr>
          <w:sz w:val="24"/>
        </w:rPr>
        <w:t>Далее запус</w:t>
      </w:r>
      <w:r>
        <w:rPr>
          <w:sz w:val="24"/>
        </w:rPr>
        <w:t>каем</w:t>
      </w:r>
      <w:r w:rsidRPr="003150C5">
        <w:rPr>
          <w:sz w:val="24"/>
        </w:rPr>
        <w:t xml:space="preserve"> </w:t>
      </w:r>
      <w:proofErr w:type="spellStart"/>
      <w:r w:rsidRPr="003150C5">
        <w:rPr>
          <w:sz w:val="24"/>
        </w:rPr>
        <w:t>многоконтейнерное</w:t>
      </w:r>
      <w:proofErr w:type="spellEnd"/>
      <w:r w:rsidRPr="003150C5">
        <w:rPr>
          <w:sz w:val="24"/>
        </w:rPr>
        <w:t xml:space="preserve"> приложение. </w:t>
      </w:r>
      <w:r>
        <w:rPr>
          <w:sz w:val="24"/>
        </w:rPr>
        <w:t>В командной строке в</w:t>
      </w:r>
      <w:r w:rsidRPr="003150C5">
        <w:rPr>
          <w:sz w:val="24"/>
        </w:rPr>
        <w:t xml:space="preserve"> папке с файлом </w:t>
      </w:r>
      <w:proofErr w:type="spellStart"/>
      <w:r w:rsidRPr="003150C5">
        <w:rPr>
          <w:sz w:val="24"/>
        </w:rPr>
        <w:t>docker-compose.yml</w:t>
      </w:r>
      <w:proofErr w:type="spellEnd"/>
      <w:r w:rsidRPr="003150C5">
        <w:rPr>
          <w:sz w:val="24"/>
        </w:rPr>
        <w:t>, выполн</w:t>
      </w:r>
      <w:r>
        <w:rPr>
          <w:sz w:val="24"/>
        </w:rPr>
        <w:t>яем</w:t>
      </w:r>
      <w:r w:rsidRPr="003150C5">
        <w:rPr>
          <w:sz w:val="24"/>
        </w:rPr>
        <w:t xml:space="preserve"> команду:</w:t>
      </w:r>
      <w:r>
        <w:rPr>
          <w:sz w:val="24"/>
        </w:rPr>
        <w:t xml:space="preserve"> </w:t>
      </w:r>
      <w:proofErr w:type="spellStart"/>
      <w:r w:rsidRPr="003150C5">
        <w:rPr>
          <w:sz w:val="24"/>
          <w:highlight w:val="lightGray"/>
        </w:rPr>
        <w:t>docker</w:t>
      </w:r>
      <w:proofErr w:type="spellEnd"/>
      <w:r w:rsidRPr="003150C5">
        <w:rPr>
          <w:sz w:val="24"/>
          <w:highlight w:val="lightGray"/>
        </w:rPr>
        <w:t xml:space="preserve"> </w:t>
      </w:r>
      <w:proofErr w:type="spellStart"/>
      <w:r w:rsidRPr="003150C5">
        <w:rPr>
          <w:sz w:val="24"/>
          <w:highlight w:val="lightGray"/>
        </w:rPr>
        <w:t>compose</w:t>
      </w:r>
      <w:proofErr w:type="spellEnd"/>
      <w:r w:rsidRPr="003150C5">
        <w:rPr>
          <w:sz w:val="24"/>
          <w:highlight w:val="lightGray"/>
        </w:rPr>
        <w:t xml:space="preserve"> </w:t>
      </w:r>
      <w:proofErr w:type="spellStart"/>
      <w:r w:rsidRPr="003150C5">
        <w:rPr>
          <w:sz w:val="24"/>
          <w:highlight w:val="lightGray"/>
        </w:rPr>
        <w:t>up</w:t>
      </w:r>
      <w:proofErr w:type="spellEnd"/>
      <w:r w:rsidRPr="003150C5">
        <w:rPr>
          <w:sz w:val="24"/>
          <w:highlight w:val="lightGray"/>
        </w:rPr>
        <w:t xml:space="preserve"> -d</w:t>
      </w:r>
    </w:p>
    <w:p w14:paraId="37DCBAF5" w14:textId="77777777" w:rsidR="003150C5" w:rsidRDefault="003150C5" w:rsidP="003150C5">
      <w:pPr>
        <w:ind w:firstLine="567"/>
        <w:rPr>
          <w:sz w:val="24"/>
        </w:rPr>
      </w:pPr>
    </w:p>
    <w:p w14:paraId="29FD222C" w14:textId="155F6BA1" w:rsidR="0034221C" w:rsidRDefault="001E4FA8" w:rsidP="0034221C">
      <w:pPr>
        <w:pStyle w:val="ad"/>
        <w:keepNext/>
        <w:jc w:val="center"/>
      </w:pPr>
      <w:r w:rsidRPr="001B70A2">
        <w:rPr>
          <w:noProof/>
        </w:rPr>
        <w:drawing>
          <wp:inline distT="0" distB="0" distL="0" distR="0" wp14:anchorId="038E38D2" wp14:editId="3BF3DC83">
            <wp:extent cx="6296025" cy="33813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AB4D" w14:textId="77777777" w:rsidR="0034221C" w:rsidRPr="0034221C" w:rsidRDefault="0034221C" w:rsidP="0034221C">
      <w:pPr>
        <w:pStyle w:val="ac"/>
        <w:jc w:val="center"/>
        <w:rPr>
          <w:b w:val="0"/>
          <w:bCs w:val="0"/>
        </w:rPr>
      </w:pPr>
      <w:r w:rsidRPr="0034221C">
        <w:rPr>
          <w:b w:val="0"/>
          <w:bCs w:val="0"/>
          <w:sz w:val="24"/>
          <w:szCs w:val="24"/>
        </w:rPr>
        <w:t xml:space="preserve">Рисунок </w:t>
      </w:r>
      <w:r w:rsidR="00300EF3" w:rsidRPr="008C67DC">
        <w:rPr>
          <w:b w:val="0"/>
          <w:bCs w:val="0"/>
          <w:sz w:val="24"/>
          <w:szCs w:val="24"/>
        </w:rPr>
        <w:t>5</w:t>
      </w:r>
      <w:r w:rsidRPr="0034221C">
        <w:rPr>
          <w:b w:val="0"/>
          <w:bCs w:val="0"/>
          <w:sz w:val="24"/>
          <w:szCs w:val="24"/>
        </w:rPr>
        <w:t xml:space="preserve"> – Запуск </w:t>
      </w:r>
      <w:proofErr w:type="spellStart"/>
      <w:r w:rsidRPr="0034221C">
        <w:rPr>
          <w:b w:val="0"/>
          <w:bCs w:val="0"/>
          <w:sz w:val="24"/>
          <w:szCs w:val="24"/>
        </w:rPr>
        <w:t>многоконтейнерного</w:t>
      </w:r>
      <w:proofErr w:type="spellEnd"/>
      <w:r w:rsidRPr="0034221C">
        <w:rPr>
          <w:b w:val="0"/>
          <w:bCs w:val="0"/>
          <w:sz w:val="24"/>
          <w:szCs w:val="24"/>
        </w:rPr>
        <w:t xml:space="preserve"> приложения</w:t>
      </w:r>
    </w:p>
    <w:p w14:paraId="06FCA775" w14:textId="77777777" w:rsidR="0034221C" w:rsidRPr="003150C5" w:rsidRDefault="0034221C" w:rsidP="0034221C">
      <w:pPr>
        <w:rPr>
          <w:sz w:val="24"/>
        </w:rPr>
      </w:pPr>
    </w:p>
    <w:p w14:paraId="25B0D7FF" w14:textId="77777777" w:rsidR="0020604C" w:rsidRPr="003150C5" w:rsidRDefault="003150C5" w:rsidP="00C666CE">
      <w:pPr>
        <w:ind w:firstLine="567"/>
        <w:jc w:val="both"/>
        <w:rPr>
          <w:sz w:val="24"/>
        </w:rPr>
      </w:pPr>
      <w:r w:rsidRPr="003150C5">
        <w:rPr>
          <w:sz w:val="24"/>
        </w:rPr>
        <w:t>Провер</w:t>
      </w:r>
      <w:r>
        <w:rPr>
          <w:sz w:val="24"/>
        </w:rPr>
        <w:t>яем</w:t>
      </w:r>
      <w:r w:rsidRPr="003150C5">
        <w:rPr>
          <w:sz w:val="24"/>
        </w:rPr>
        <w:t xml:space="preserve"> существование созданных образов в списке активных контейнеров и их идентификаторов с помощью команды:</w:t>
      </w:r>
      <w:r>
        <w:rPr>
          <w:sz w:val="24"/>
        </w:rPr>
        <w:t xml:space="preserve"> </w:t>
      </w:r>
      <w:proofErr w:type="spellStart"/>
      <w:r w:rsidRPr="003150C5">
        <w:rPr>
          <w:sz w:val="24"/>
          <w:highlight w:val="lightGray"/>
        </w:rPr>
        <w:t>docker</w:t>
      </w:r>
      <w:proofErr w:type="spellEnd"/>
      <w:r w:rsidRPr="003150C5">
        <w:rPr>
          <w:sz w:val="24"/>
          <w:highlight w:val="lightGray"/>
        </w:rPr>
        <w:t xml:space="preserve"> </w:t>
      </w:r>
      <w:proofErr w:type="spellStart"/>
      <w:r w:rsidRPr="003150C5">
        <w:rPr>
          <w:sz w:val="24"/>
          <w:highlight w:val="lightGray"/>
        </w:rPr>
        <w:t>ps</w:t>
      </w:r>
      <w:proofErr w:type="spellEnd"/>
      <w:r w:rsidRPr="003150C5">
        <w:rPr>
          <w:sz w:val="24"/>
          <w:highlight w:val="lightGray"/>
        </w:rPr>
        <w:t xml:space="preserve"> -a</w:t>
      </w:r>
    </w:p>
    <w:p w14:paraId="0C5B16B9" w14:textId="77777777" w:rsidR="00F264F9" w:rsidRDefault="00F264F9" w:rsidP="0016576A">
      <w:pPr>
        <w:ind w:firstLine="567"/>
        <w:rPr>
          <w:sz w:val="24"/>
        </w:rPr>
      </w:pPr>
    </w:p>
    <w:p w14:paraId="1D837CD1" w14:textId="77777777" w:rsidR="0034221C" w:rsidRDefault="0034221C" w:rsidP="0034221C">
      <w:pPr>
        <w:pStyle w:val="ad"/>
        <w:keepNext/>
      </w:pPr>
    </w:p>
    <w:p w14:paraId="58582DF3" w14:textId="77777777" w:rsidR="0034221C" w:rsidRPr="0034221C" w:rsidRDefault="0034221C" w:rsidP="0034221C">
      <w:pPr>
        <w:pStyle w:val="ac"/>
        <w:jc w:val="center"/>
        <w:rPr>
          <w:b w:val="0"/>
          <w:bCs w:val="0"/>
          <w:sz w:val="24"/>
          <w:szCs w:val="24"/>
        </w:rPr>
      </w:pPr>
      <w:r w:rsidRPr="0034221C">
        <w:rPr>
          <w:b w:val="0"/>
          <w:bCs w:val="0"/>
          <w:sz w:val="24"/>
          <w:szCs w:val="24"/>
        </w:rPr>
        <w:t xml:space="preserve">Рисунок </w:t>
      </w:r>
      <w:r w:rsidR="00300EF3" w:rsidRPr="00300EF3">
        <w:rPr>
          <w:b w:val="0"/>
          <w:bCs w:val="0"/>
          <w:sz w:val="24"/>
          <w:szCs w:val="24"/>
        </w:rPr>
        <w:t>6</w:t>
      </w:r>
      <w:r w:rsidRPr="0034221C">
        <w:rPr>
          <w:b w:val="0"/>
          <w:bCs w:val="0"/>
          <w:sz w:val="24"/>
          <w:szCs w:val="24"/>
        </w:rPr>
        <w:t xml:space="preserve"> - Окно терминальной консоли с демонстрацией созданного образа</w:t>
      </w:r>
    </w:p>
    <w:p w14:paraId="49E79CD1" w14:textId="63D30487" w:rsidR="0034221C" w:rsidRDefault="001E4FA8" w:rsidP="0034221C">
      <w:pPr>
        <w:rPr>
          <w:sz w:val="24"/>
        </w:rPr>
      </w:pPr>
      <w:r w:rsidRPr="001B70A2">
        <w:rPr>
          <w:noProof/>
        </w:rPr>
        <w:lastRenderedPageBreak/>
        <w:drawing>
          <wp:inline distT="0" distB="0" distL="0" distR="0" wp14:anchorId="022679F4" wp14:editId="7F89C838">
            <wp:extent cx="6305550" cy="3429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DA16" w14:textId="77777777" w:rsidR="00F264F9" w:rsidRPr="00F264F9" w:rsidRDefault="00F264F9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9" w:name="_Toc152161896"/>
      <w:r w:rsidRPr="00F264F9">
        <w:rPr>
          <w:rFonts w:ascii="Times New Roman" w:hAnsi="Times New Roman"/>
          <w:b w:val="0"/>
          <w:color w:val="000000"/>
          <w:sz w:val="24"/>
        </w:rPr>
        <w:t>1.2.</w:t>
      </w:r>
      <w:r w:rsidR="00205F1E">
        <w:rPr>
          <w:rFonts w:ascii="Times New Roman" w:hAnsi="Times New Roman"/>
          <w:b w:val="0"/>
          <w:color w:val="000000"/>
          <w:sz w:val="24"/>
        </w:rPr>
        <w:t>4</w:t>
      </w:r>
      <w:r w:rsidRPr="00F264F9">
        <w:rPr>
          <w:rFonts w:ascii="Times New Roman" w:hAnsi="Times New Roman"/>
          <w:b w:val="0"/>
          <w:color w:val="000000"/>
          <w:sz w:val="24"/>
        </w:rPr>
        <w:t xml:space="preserve"> </w:t>
      </w:r>
      <w:r w:rsidR="003870E6" w:rsidRPr="003870E6">
        <w:rPr>
          <w:rFonts w:ascii="Times New Roman" w:hAnsi="Times New Roman"/>
          <w:b w:val="0"/>
          <w:color w:val="000000"/>
          <w:sz w:val="24"/>
        </w:rPr>
        <w:t xml:space="preserve">Установка программы </w:t>
      </w:r>
      <w:proofErr w:type="spellStart"/>
      <w:r w:rsidR="003870E6" w:rsidRPr="003870E6">
        <w:rPr>
          <w:rFonts w:ascii="Times New Roman" w:hAnsi="Times New Roman"/>
          <w:b w:val="0"/>
          <w:color w:val="000000"/>
          <w:sz w:val="24"/>
        </w:rPr>
        <w:t>HeidiSQL</w:t>
      </w:r>
      <w:proofErr w:type="spellEnd"/>
      <w:r w:rsidR="003870E6" w:rsidRPr="003870E6">
        <w:rPr>
          <w:rFonts w:ascii="Times New Roman" w:hAnsi="Times New Roman"/>
          <w:b w:val="0"/>
          <w:color w:val="000000"/>
          <w:sz w:val="24"/>
        </w:rPr>
        <w:t xml:space="preserve"> для сопровождения базы данных в СУБД </w:t>
      </w:r>
      <w:proofErr w:type="spellStart"/>
      <w:r w:rsidR="003870E6" w:rsidRPr="003870E6">
        <w:rPr>
          <w:rFonts w:ascii="Times New Roman" w:hAnsi="Times New Roman"/>
          <w:b w:val="0"/>
          <w:color w:val="000000"/>
          <w:sz w:val="24"/>
        </w:rPr>
        <w:t>MariaDB</w:t>
      </w:r>
      <w:bookmarkEnd w:id="9"/>
      <w:proofErr w:type="spellEnd"/>
    </w:p>
    <w:p w14:paraId="71F667DD" w14:textId="77777777" w:rsidR="00761B2A" w:rsidRDefault="00761B2A" w:rsidP="0016576A">
      <w:pPr>
        <w:ind w:firstLine="567"/>
        <w:rPr>
          <w:sz w:val="24"/>
        </w:rPr>
      </w:pPr>
    </w:p>
    <w:p w14:paraId="14FB7C61" w14:textId="77777777" w:rsidR="00B17FD6" w:rsidRPr="00EA7544" w:rsidRDefault="0034221C" w:rsidP="00EA754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Этот шаг осуществлен в предыдущей работе</w:t>
      </w:r>
      <w:r w:rsidR="0054217C">
        <w:rPr>
          <w:sz w:val="24"/>
          <w:szCs w:val="24"/>
        </w:rPr>
        <w:t xml:space="preserve">. </w:t>
      </w:r>
      <w:r w:rsidR="00B17FD6" w:rsidRPr="00B17FD6">
        <w:rPr>
          <w:sz w:val="24"/>
          <w:szCs w:val="24"/>
        </w:rPr>
        <w:t xml:space="preserve">Окно программы </w:t>
      </w:r>
      <w:proofErr w:type="spellStart"/>
      <w:r w:rsidR="00B17FD6" w:rsidRPr="00B17FD6">
        <w:rPr>
          <w:sz w:val="24"/>
          <w:szCs w:val="24"/>
        </w:rPr>
        <w:t>HeidiSQL</w:t>
      </w:r>
      <w:proofErr w:type="spellEnd"/>
      <w:r w:rsidR="00B17FD6" w:rsidRPr="00B17FD6">
        <w:rPr>
          <w:sz w:val="24"/>
          <w:szCs w:val="24"/>
        </w:rPr>
        <w:t xml:space="preserve"> с отображением наполненной базы в </w:t>
      </w:r>
      <w:proofErr w:type="spellStart"/>
      <w:r w:rsidR="00B17FD6" w:rsidRPr="00B17FD6">
        <w:rPr>
          <w:sz w:val="24"/>
          <w:szCs w:val="24"/>
        </w:rPr>
        <w:t>MariaDB</w:t>
      </w:r>
      <w:proofErr w:type="spellEnd"/>
      <w:r w:rsidR="00B17FD6">
        <w:rPr>
          <w:sz w:val="24"/>
          <w:szCs w:val="24"/>
        </w:rPr>
        <w:t xml:space="preserve"> представлено на рисунке 8.</w:t>
      </w:r>
    </w:p>
    <w:p w14:paraId="0EDF48B8" w14:textId="77777777" w:rsidR="00F264F9" w:rsidRDefault="00F264F9" w:rsidP="0016576A">
      <w:pPr>
        <w:ind w:firstLine="567"/>
        <w:rPr>
          <w:sz w:val="24"/>
        </w:rPr>
      </w:pPr>
    </w:p>
    <w:p w14:paraId="26F56627" w14:textId="26692A05" w:rsidR="00B17FD6" w:rsidRDefault="001E4FA8" w:rsidP="00300EF3">
      <w:pPr>
        <w:keepNext/>
        <w:ind w:firstLine="567"/>
        <w:jc w:val="center"/>
      </w:pPr>
      <w:r w:rsidRPr="001B70A2">
        <w:rPr>
          <w:noProof/>
        </w:rPr>
        <w:drawing>
          <wp:inline distT="0" distB="0" distL="0" distR="0" wp14:anchorId="21AD8051" wp14:editId="501A923E">
            <wp:extent cx="5619750" cy="35623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BF8F" w14:textId="77777777" w:rsidR="00B17FD6" w:rsidRPr="00B17FD6" w:rsidRDefault="00B17FD6" w:rsidP="00B17FD6">
      <w:pPr>
        <w:pStyle w:val="ac"/>
        <w:jc w:val="center"/>
        <w:rPr>
          <w:b w:val="0"/>
          <w:bCs w:val="0"/>
          <w:sz w:val="24"/>
          <w:szCs w:val="24"/>
        </w:rPr>
      </w:pPr>
      <w:r w:rsidRPr="00B17FD6">
        <w:rPr>
          <w:b w:val="0"/>
          <w:bCs w:val="0"/>
          <w:sz w:val="24"/>
          <w:szCs w:val="24"/>
        </w:rPr>
        <w:t xml:space="preserve">Рисунок </w:t>
      </w:r>
      <w:r w:rsidR="00300EF3" w:rsidRPr="00300EF3">
        <w:rPr>
          <w:b w:val="0"/>
          <w:bCs w:val="0"/>
          <w:sz w:val="24"/>
          <w:szCs w:val="24"/>
        </w:rPr>
        <w:t>7</w:t>
      </w:r>
      <w:r w:rsidRPr="00B17FD6">
        <w:rPr>
          <w:b w:val="0"/>
          <w:bCs w:val="0"/>
          <w:sz w:val="24"/>
          <w:szCs w:val="24"/>
        </w:rPr>
        <w:t xml:space="preserve"> - Окно программы </w:t>
      </w:r>
      <w:proofErr w:type="spellStart"/>
      <w:r w:rsidRPr="00B17FD6">
        <w:rPr>
          <w:b w:val="0"/>
          <w:bCs w:val="0"/>
          <w:sz w:val="24"/>
          <w:szCs w:val="24"/>
        </w:rPr>
        <w:t>HeidiSQL</w:t>
      </w:r>
      <w:proofErr w:type="spellEnd"/>
      <w:r w:rsidRPr="00B17FD6">
        <w:rPr>
          <w:b w:val="0"/>
          <w:bCs w:val="0"/>
          <w:sz w:val="24"/>
          <w:szCs w:val="24"/>
        </w:rPr>
        <w:t xml:space="preserve"> с отображением наполненной базы в </w:t>
      </w:r>
      <w:proofErr w:type="spellStart"/>
      <w:r w:rsidRPr="00B17FD6">
        <w:rPr>
          <w:b w:val="0"/>
          <w:bCs w:val="0"/>
          <w:sz w:val="24"/>
          <w:szCs w:val="24"/>
        </w:rPr>
        <w:t>MariaDB</w:t>
      </w:r>
      <w:proofErr w:type="spellEnd"/>
    </w:p>
    <w:p w14:paraId="142D9F2D" w14:textId="77777777" w:rsidR="00B17FD6" w:rsidRDefault="00B17FD6" w:rsidP="0016576A">
      <w:pPr>
        <w:ind w:firstLine="567"/>
        <w:rPr>
          <w:sz w:val="24"/>
        </w:rPr>
      </w:pPr>
    </w:p>
    <w:p w14:paraId="35404D1A" w14:textId="77777777" w:rsidR="00F264F9" w:rsidRPr="00F264F9" w:rsidRDefault="00F264F9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10" w:name="_Toc152161897"/>
      <w:r w:rsidRPr="00F264F9">
        <w:rPr>
          <w:rFonts w:ascii="Times New Roman" w:hAnsi="Times New Roman"/>
          <w:b w:val="0"/>
          <w:color w:val="000000"/>
          <w:sz w:val="24"/>
        </w:rPr>
        <w:t>1.2.</w:t>
      </w:r>
      <w:r w:rsidR="00205F1E">
        <w:rPr>
          <w:rFonts w:ascii="Times New Roman" w:hAnsi="Times New Roman"/>
          <w:b w:val="0"/>
          <w:color w:val="000000"/>
          <w:sz w:val="24"/>
        </w:rPr>
        <w:t>5</w:t>
      </w:r>
      <w:r w:rsidRPr="00F264F9">
        <w:rPr>
          <w:rFonts w:ascii="Times New Roman" w:hAnsi="Times New Roman"/>
          <w:b w:val="0"/>
          <w:color w:val="000000"/>
          <w:sz w:val="24"/>
        </w:rPr>
        <w:t xml:space="preserve"> </w:t>
      </w:r>
      <w:r w:rsidR="003870E6" w:rsidRPr="003870E6">
        <w:rPr>
          <w:rFonts w:ascii="Times New Roman" w:hAnsi="Times New Roman"/>
          <w:b w:val="0"/>
          <w:color w:val="000000"/>
          <w:sz w:val="24"/>
        </w:rPr>
        <w:t xml:space="preserve">Настройка миграции базы данных в </w:t>
      </w:r>
      <w:proofErr w:type="spellStart"/>
      <w:r w:rsidR="003870E6" w:rsidRPr="003870E6">
        <w:rPr>
          <w:rFonts w:ascii="Times New Roman" w:hAnsi="Times New Roman"/>
          <w:b w:val="0"/>
          <w:color w:val="000000"/>
          <w:sz w:val="24"/>
        </w:rPr>
        <w:t>MariaDB</w:t>
      </w:r>
      <w:bookmarkEnd w:id="10"/>
      <w:proofErr w:type="spellEnd"/>
    </w:p>
    <w:p w14:paraId="7EDAAA6B" w14:textId="77777777" w:rsidR="00F264F9" w:rsidRDefault="00F264F9" w:rsidP="0016576A">
      <w:pPr>
        <w:ind w:firstLine="567"/>
        <w:rPr>
          <w:sz w:val="24"/>
        </w:rPr>
      </w:pPr>
    </w:p>
    <w:p w14:paraId="25C8D21E" w14:textId="77777777" w:rsidR="00F264F9" w:rsidRPr="0054217C" w:rsidRDefault="0054217C" w:rsidP="00C666CE">
      <w:pPr>
        <w:ind w:firstLine="567"/>
        <w:jc w:val="both"/>
        <w:rPr>
          <w:sz w:val="24"/>
        </w:rPr>
      </w:pPr>
      <w:r>
        <w:rPr>
          <w:sz w:val="24"/>
        </w:rPr>
        <w:t>Данный шаг тоже был реализован в предыдущей лабораторной работе.</w:t>
      </w:r>
    </w:p>
    <w:p w14:paraId="24319D7F" w14:textId="77777777" w:rsidR="003870E6" w:rsidRPr="0054217C" w:rsidRDefault="003870E6" w:rsidP="00205F1E">
      <w:pPr>
        <w:ind w:firstLine="567"/>
        <w:rPr>
          <w:sz w:val="24"/>
        </w:rPr>
      </w:pPr>
    </w:p>
    <w:p w14:paraId="1E73C763" w14:textId="77777777" w:rsidR="003870E6" w:rsidRPr="00F264F9" w:rsidRDefault="003870E6" w:rsidP="003870E6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4"/>
        </w:rPr>
      </w:pPr>
      <w:bookmarkStart w:id="11" w:name="_Toc152161898"/>
      <w:r w:rsidRPr="00F264F9">
        <w:rPr>
          <w:rFonts w:ascii="Times New Roman" w:hAnsi="Times New Roman"/>
          <w:b w:val="0"/>
          <w:color w:val="000000"/>
          <w:sz w:val="24"/>
        </w:rPr>
        <w:t>1.2.</w:t>
      </w:r>
      <w:r w:rsidR="00205F1E">
        <w:rPr>
          <w:rFonts w:ascii="Times New Roman" w:hAnsi="Times New Roman"/>
          <w:b w:val="0"/>
          <w:color w:val="000000"/>
          <w:sz w:val="24"/>
        </w:rPr>
        <w:t>6</w:t>
      </w:r>
      <w:r w:rsidRPr="00F264F9">
        <w:rPr>
          <w:rFonts w:ascii="Times New Roman" w:hAnsi="Times New Roman"/>
          <w:b w:val="0"/>
          <w:color w:val="000000"/>
          <w:sz w:val="24"/>
        </w:rPr>
        <w:t xml:space="preserve"> </w:t>
      </w:r>
      <w:r w:rsidRPr="003870E6">
        <w:rPr>
          <w:rFonts w:ascii="Times New Roman" w:hAnsi="Times New Roman"/>
          <w:b w:val="0"/>
          <w:color w:val="000000"/>
          <w:sz w:val="24"/>
        </w:rPr>
        <w:t xml:space="preserve">Демонстрация работы приложения </w:t>
      </w:r>
      <w:r w:rsidR="00205F1E">
        <w:rPr>
          <w:rFonts w:ascii="Times New Roman" w:hAnsi="Times New Roman"/>
          <w:b w:val="0"/>
          <w:color w:val="000000"/>
          <w:sz w:val="24"/>
        </w:rPr>
        <w:t xml:space="preserve">брокером </w:t>
      </w:r>
      <w:r w:rsidR="00205F1E" w:rsidRPr="00205F1E">
        <w:rPr>
          <w:rFonts w:ascii="Times New Roman" w:hAnsi="Times New Roman"/>
          <w:b w:val="0"/>
          <w:color w:val="000000"/>
          <w:sz w:val="24"/>
        </w:rPr>
        <w:t xml:space="preserve">сообщений </w:t>
      </w:r>
      <w:proofErr w:type="spellStart"/>
      <w:r w:rsidR="00205F1E" w:rsidRPr="00205F1E">
        <w:rPr>
          <w:rFonts w:ascii="Times New Roman" w:hAnsi="Times New Roman"/>
          <w:b w:val="0"/>
          <w:color w:val="000000"/>
          <w:sz w:val="24"/>
        </w:rPr>
        <w:t>Kafka</w:t>
      </w:r>
      <w:bookmarkEnd w:id="11"/>
      <w:proofErr w:type="spellEnd"/>
    </w:p>
    <w:p w14:paraId="5AB4E7EC" w14:textId="77777777" w:rsidR="003870E6" w:rsidRDefault="003870E6" w:rsidP="0016576A">
      <w:pPr>
        <w:ind w:firstLine="567"/>
        <w:rPr>
          <w:sz w:val="24"/>
        </w:rPr>
      </w:pPr>
    </w:p>
    <w:p w14:paraId="69322319" w14:textId="74DCB2C1" w:rsidR="0054217C" w:rsidRDefault="0054217C" w:rsidP="0054217C">
      <w:pPr>
        <w:ind w:firstLine="567"/>
        <w:jc w:val="both"/>
        <w:rPr>
          <w:sz w:val="24"/>
          <w:szCs w:val="24"/>
        </w:rPr>
      </w:pPr>
      <w:r w:rsidRPr="0054217C">
        <w:rPr>
          <w:sz w:val="24"/>
          <w:szCs w:val="24"/>
        </w:rPr>
        <w:t>Запус</w:t>
      </w:r>
      <w:r>
        <w:rPr>
          <w:sz w:val="24"/>
          <w:szCs w:val="24"/>
        </w:rPr>
        <w:t>каем</w:t>
      </w:r>
      <w:r w:rsidRPr="0054217C">
        <w:rPr>
          <w:sz w:val="24"/>
          <w:szCs w:val="24"/>
        </w:rPr>
        <w:t xml:space="preserve"> приложение </w:t>
      </w:r>
      <w:r w:rsidRPr="00CC4685">
        <w:rPr>
          <w:sz w:val="24"/>
          <w:szCs w:val="24"/>
        </w:rPr>
        <w:t>«</w:t>
      </w:r>
      <w:r w:rsidR="008C67DC" w:rsidRPr="008C67DC">
        <w:rPr>
          <w:sz w:val="24"/>
          <w:szCs w:val="24"/>
        </w:rPr>
        <w:t>11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Calculator</w:t>
      </w:r>
      <w:r w:rsidRPr="00CC4685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54217C">
        <w:rPr>
          <w:sz w:val="24"/>
          <w:szCs w:val="24"/>
        </w:rPr>
        <w:t>в браузере по ссылке http://93.88.178.186:50</w:t>
      </w:r>
      <w:r w:rsidR="008C67DC" w:rsidRPr="008C67DC">
        <w:rPr>
          <w:sz w:val="24"/>
          <w:szCs w:val="24"/>
        </w:rPr>
        <w:t>11</w:t>
      </w:r>
      <w:r w:rsidRPr="0054217C">
        <w:rPr>
          <w:sz w:val="24"/>
          <w:szCs w:val="24"/>
        </w:rPr>
        <w:t>/. Выполн</w:t>
      </w:r>
      <w:r w:rsidR="00EB3D78">
        <w:rPr>
          <w:sz w:val="24"/>
          <w:szCs w:val="24"/>
        </w:rPr>
        <w:t>яем</w:t>
      </w:r>
      <w:r w:rsidRPr="0054217C">
        <w:rPr>
          <w:sz w:val="24"/>
          <w:szCs w:val="24"/>
        </w:rPr>
        <w:t xml:space="preserve"> несколько тестовых расчетов и убе</w:t>
      </w:r>
      <w:r w:rsidR="00EB3D78">
        <w:rPr>
          <w:sz w:val="24"/>
          <w:szCs w:val="24"/>
        </w:rPr>
        <w:t>ждаемся</w:t>
      </w:r>
      <w:r w:rsidRPr="0054217C">
        <w:rPr>
          <w:sz w:val="24"/>
          <w:szCs w:val="24"/>
        </w:rPr>
        <w:t xml:space="preserve">, что данные попадают в базу данных </w:t>
      </w:r>
      <w:r w:rsidR="008C67DC" w:rsidRPr="008C67DC">
        <w:rPr>
          <w:sz w:val="24"/>
          <w:szCs w:val="24"/>
        </w:rPr>
        <w:t>11</w:t>
      </w:r>
      <w:r w:rsidRPr="0054217C">
        <w:rPr>
          <w:sz w:val="24"/>
          <w:szCs w:val="24"/>
        </w:rPr>
        <w:t>-</w:t>
      </w:r>
      <w:r w:rsidRPr="0054217C">
        <w:rPr>
          <w:sz w:val="24"/>
          <w:szCs w:val="24"/>
          <w:lang w:val="en-US"/>
        </w:rPr>
        <w:t>W</w:t>
      </w:r>
      <w:proofErr w:type="spellStart"/>
      <w:r w:rsidRPr="0054217C">
        <w:rPr>
          <w:sz w:val="24"/>
          <w:szCs w:val="24"/>
        </w:rPr>
        <w:t>ebCalculatorDb</w:t>
      </w:r>
      <w:proofErr w:type="spellEnd"/>
      <w:r w:rsidRPr="0054217C">
        <w:rPr>
          <w:sz w:val="24"/>
          <w:szCs w:val="24"/>
        </w:rPr>
        <w:t>.</w:t>
      </w:r>
    </w:p>
    <w:p w14:paraId="4379522B" w14:textId="77777777" w:rsidR="00EB3D78" w:rsidRDefault="00EB3D78" w:rsidP="0054217C">
      <w:pPr>
        <w:ind w:firstLine="567"/>
        <w:jc w:val="both"/>
        <w:rPr>
          <w:sz w:val="24"/>
          <w:szCs w:val="24"/>
        </w:rPr>
      </w:pPr>
    </w:p>
    <w:p w14:paraId="20521E87" w14:textId="7A08C8A6" w:rsidR="00EB3D78" w:rsidRDefault="001E4FA8" w:rsidP="00EB3D78">
      <w:pPr>
        <w:pStyle w:val="ad"/>
        <w:keepNext/>
      </w:pPr>
      <w:r w:rsidRPr="001B70A2">
        <w:rPr>
          <w:noProof/>
        </w:rPr>
        <w:lastRenderedPageBreak/>
        <w:drawing>
          <wp:inline distT="0" distB="0" distL="0" distR="0" wp14:anchorId="182079D2" wp14:editId="5ACCB356">
            <wp:extent cx="6296025" cy="30861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F1E5" w14:textId="77777777" w:rsidR="00EB3D78" w:rsidRPr="00EB3D78" w:rsidRDefault="00EB3D78" w:rsidP="00EB3D78">
      <w:pPr>
        <w:pStyle w:val="ac"/>
        <w:jc w:val="center"/>
        <w:rPr>
          <w:b w:val="0"/>
          <w:bCs w:val="0"/>
          <w:sz w:val="24"/>
          <w:szCs w:val="24"/>
        </w:rPr>
      </w:pPr>
      <w:r w:rsidRPr="00EB3D78">
        <w:rPr>
          <w:b w:val="0"/>
          <w:bCs w:val="0"/>
          <w:sz w:val="24"/>
          <w:szCs w:val="24"/>
        </w:rPr>
        <w:t xml:space="preserve">Рисунок </w:t>
      </w:r>
      <w:r w:rsidR="00300EF3" w:rsidRPr="00300EF3">
        <w:rPr>
          <w:b w:val="0"/>
          <w:bCs w:val="0"/>
          <w:sz w:val="24"/>
          <w:szCs w:val="24"/>
        </w:rPr>
        <w:t>8</w:t>
      </w:r>
      <w:r w:rsidRPr="00EB3D78">
        <w:rPr>
          <w:b w:val="0"/>
          <w:bCs w:val="0"/>
          <w:sz w:val="24"/>
          <w:szCs w:val="24"/>
        </w:rPr>
        <w:t xml:space="preserve"> - Окно веб-браузера с демонстрацией работающего тестового приложения на выбранном порту</w:t>
      </w:r>
    </w:p>
    <w:p w14:paraId="4071914B" w14:textId="77777777" w:rsidR="00EB3D78" w:rsidRPr="0054217C" w:rsidRDefault="00EB3D78" w:rsidP="00EB3D78">
      <w:pPr>
        <w:jc w:val="both"/>
        <w:rPr>
          <w:sz w:val="24"/>
          <w:szCs w:val="24"/>
        </w:rPr>
      </w:pPr>
    </w:p>
    <w:p w14:paraId="5FDFBF70" w14:textId="77777777" w:rsidR="0054217C" w:rsidRPr="0054217C" w:rsidRDefault="0054217C" w:rsidP="0054217C">
      <w:pPr>
        <w:ind w:firstLine="567"/>
        <w:jc w:val="both"/>
        <w:rPr>
          <w:sz w:val="24"/>
          <w:szCs w:val="24"/>
        </w:rPr>
      </w:pPr>
      <w:r w:rsidRPr="0054217C">
        <w:rPr>
          <w:sz w:val="24"/>
          <w:szCs w:val="24"/>
        </w:rPr>
        <w:t>Провер</w:t>
      </w:r>
      <w:r w:rsidR="00EB3D78">
        <w:rPr>
          <w:sz w:val="24"/>
          <w:szCs w:val="24"/>
        </w:rPr>
        <w:t>яем</w:t>
      </w:r>
      <w:r w:rsidRPr="0054217C">
        <w:rPr>
          <w:sz w:val="24"/>
          <w:szCs w:val="24"/>
        </w:rPr>
        <w:t xml:space="preserve"> запись в </w:t>
      </w:r>
      <w:proofErr w:type="spellStart"/>
      <w:r w:rsidRPr="0054217C">
        <w:rPr>
          <w:sz w:val="24"/>
          <w:szCs w:val="24"/>
        </w:rPr>
        <w:t>Kafka</w:t>
      </w:r>
      <w:proofErr w:type="spellEnd"/>
      <w:r w:rsidRPr="0054217C">
        <w:rPr>
          <w:sz w:val="24"/>
          <w:szCs w:val="24"/>
        </w:rPr>
        <w:t xml:space="preserve"> в созданном топике по ссылке http://93.88.178.186:10025/.</w:t>
      </w:r>
    </w:p>
    <w:p w14:paraId="25C019AF" w14:textId="77777777" w:rsidR="003870E6" w:rsidRDefault="003870E6" w:rsidP="0016576A">
      <w:pPr>
        <w:ind w:firstLine="567"/>
        <w:rPr>
          <w:sz w:val="24"/>
        </w:rPr>
      </w:pPr>
    </w:p>
    <w:p w14:paraId="55A61AED" w14:textId="13D43DA6" w:rsidR="00EB3D78" w:rsidRDefault="001E4FA8" w:rsidP="00EB3D78">
      <w:pPr>
        <w:pStyle w:val="ad"/>
        <w:keepNext/>
        <w:jc w:val="center"/>
      </w:pPr>
      <w:r w:rsidRPr="001B70A2">
        <w:rPr>
          <w:noProof/>
        </w:rPr>
        <w:drawing>
          <wp:inline distT="0" distB="0" distL="0" distR="0" wp14:anchorId="30EE3153" wp14:editId="16CB955F">
            <wp:extent cx="6305550" cy="30003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D375" w14:textId="77777777" w:rsidR="003870E6" w:rsidRPr="00EB3D78" w:rsidRDefault="00EB3D78" w:rsidP="00EB3D78">
      <w:pPr>
        <w:pStyle w:val="ac"/>
        <w:jc w:val="center"/>
        <w:rPr>
          <w:b w:val="0"/>
          <w:bCs w:val="0"/>
          <w:sz w:val="24"/>
          <w:szCs w:val="24"/>
        </w:rPr>
      </w:pPr>
      <w:r w:rsidRPr="00EB3D78">
        <w:rPr>
          <w:b w:val="0"/>
          <w:bCs w:val="0"/>
          <w:sz w:val="24"/>
          <w:szCs w:val="24"/>
        </w:rPr>
        <w:t xml:space="preserve">Рисунок </w:t>
      </w:r>
      <w:r w:rsidRPr="00EB3D78">
        <w:rPr>
          <w:b w:val="0"/>
          <w:bCs w:val="0"/>
          <w:sz w:val="24"/>
          <w:szCs w:val="24"/>
        </w:rPr>
        <w:fldChar w:fldCharType="begin"/>
      </w:r>
      <w:r w:rsidRPr="00EB3D78">
        <w:rPr>
          <w:b w:val="0"/>
          <w:bCs w:val="0"/>
          <w:sz w:val="24"/>
          <w:szCs w:val="24"/>
        </w:rPr>
        <w:instrText xml:space="preserve"> SEQ Рисунок \* ARABIC </w:instrText>
      </w:r>
      <w:r w:rsidRPr="00EB3D78">
        <w:rPr>
          <w:b w:val="0"/>
          <w:bCs w:val="0"/>
          <w:sz w:val="24"/>
          <w:szCs w:val="24"/>
        </w:rPr>
        <w:fldChar w:fldCharType="separate"/>
      </w:r>
      <w:r w:rsidRPr="00EB3D78">
        <w:rPr>
          <w:b w:val="0"/>
          <w:bCs w:val="0"/>
          <w:noProof/>
          <w:sz w:val="24"/>
          <w:szCs w:val="24"/>
        </w:rPr>
        <w:t>10</w:t>
      </w:r>
      <w:r w:rsidRPr="00EB3D78">
        <w:rPr>
          <w:b w:val="0"/>
          <w:bCs w:val="0"/>
          <w:sz w:val="24"/>
          <w:szCs w:val="24"/>
        </w:rPr>
        <w:fldChar w:fldCharType="end"/>
      </w:r>
      <w:r w:rsidRPr="00EB3D78">
        <w:rPr>
          <w:b w:val="0"/>
          <w:bCs w:val="0"/>
          <w:sz w:val="24"/>
          <w:szCs w:val="24"/>
        </w:rPr>
        <w:t xml:space="preserve"> - Окно веб-браузера с демонстрацией записей в </w:t>
      </w:r>
      <w:proofErr w:type="spellStart"/>
      <w:r w:rsidRPr="00EB3D78">
        <w:rPr>
          <w:b w:val="0"/>
          <w:bCs w:val="0"/>
          <w:sz w:val="24"/>
          <w:szCs w:val="24"/>
        </w:rPr>
        <w:t>Kafka</w:t>
      </w:r>
      <w:proofErr w:type="spellEnd"/>
      <w:r w:rsidRPr="00EB3D78">
        <w:rPr>
          <w:b w:val="0"/>
          <w:bCs w:val="0"/>
          <w:sz w:val="24"/>
          <w:szCs w:val="24"/>
        </w:rPr>
        <w:t xml:space="preserve"> в созданном топике</w:t>
      </w:r>
    </w:p>
    <w:p w14:paraId="70B415C7" w14:textId="77777777" w:rsidR="00F264F9" w:rsidRDefault="00F264F9" w:rsidP="0016576A">
      <w:pPr>
        <w:ind w:firstLine="567"/>
        <w:rPr>
          <w:sz w:val="24"/>
        </w:rPr>
      </w:pPr>
    </w:p>
    <w:p w14:paraId="47B4712C" w14:textId="77777777" w:rsidR="003A39AA" w:rsidRPr="00697486" w:rsidRDefault="003A39AA" w:rsidP="004F4195">
      <w:pPr>
        <w:pStyle w:val="10"/>
      </w:pPr>
      <w:bookmarkStart w:id="12" w:name="_Toc6585525"/>
      <w:bookmarkStart w:id="13" w:name="_Toc152161899"/>
      <w:r>
        <w:t>1.</w:t>
      </w:r>
      <w:r w:rsidR="00BE115D">
        <w:t>3</w:t>
      </w:r>
      <w:r>
        <w:t xml:space="preserve"> Выводы</w:t>
      </w:r>
      <w:bookmarkEnd w:id="12"/>
      <w:bookmarkEnd w:id="13"/>
    </w:p>
    <w:p w14:paraId="706684D1" w14:textId="77777777" w:rsidR="00275408" w:rsidRDefault="00275408" w:rsidP="0016576A">
      <w:pPr>
        <w:ind w:firstLine="567"/>
        <w:rPr>
          <w:sz w:val="24"/>
        </w:rPr>
      </w:pPr>
    </w:p>
    <w:p w14:paraId="28022BFB" w14:textId="77777777" w:rsidR="008D48F1" w:rsidRDefault="008D48F1" w:rsidP="008D48F1">
      <w:pPr>
        <w:ind w:firstLine="567"/>
        <w:jc w:val="both"/>
        <w:rPr>
          <w:sz w:val="24"/>
          <w:szCs w:val="24"/>
        </w:rPr>
      </w:pPr>
      <w:r>
        <w:rPr>
          <w:sz w:val="24"/>
        </w:rPr>
        <w:t xml:space="preserve">В ходе выполнения работы осуществлено </w:t>
      </w:r>
      <w:r>
        <w:rPr>
          <w:sz w:val="24"/>
          <w:szCs w:val="24"/>
        </w:rPr>
        <w:t>у</w:t>
      </w:r>
      <w:r w:rsidRPr="00CC4685">
        <w:rPr>
          <w:sz w:val="24"/>
          <w:szCs w:val="24"/>
        </w:rPr>
        <w:t>совершенс</w:t>
      </w:r>
      <w:r>
        <w:rPr>
          <w:sz w:val="24"/>
          <w:szCs w:val="24"/>
        </w:rPr>
        <w:t>твование</w:t>
      </w:r>
      <w:r w:rsidRPr="00CC4685">
        <w:rPr>
          <w:sz w:val="24"/>
          <w:szCs w:val="24"/>
        </w:rPr>
        <w:t xml:space="preserve"> структур</w:t>
      </w:r>
      <w:r>
        <w:rPr>
          <w:sz w:val="24"/>
          <w:szCs w:val="24"/>
        </w:rPr>
        <w:t>ы</w:t>
      </w:r>
      <w:r w:rsidRPr="00CC4685">
        <w:rPr>
          <w:sz w:val="24"/>
          <w:szCs w:val="24"/>
        </w:rPr>
        <w:t xml:space="preserve"> тестового приложения «Калькулятор», которое было разработано </w:t>
      </w:r>
      <w:r>
        <w:rPr>
          <w:sz w:val="24"/>
          <w:szCs w:val="24"/>
        </w:rPr>
        <w:t>ранее</w:t>
      </w:r>
      <w:r w:rsidRPr="00CC4685">
        <w:rPr>
          <w:sz w:val="24"/>
          <w:szCs w:val="24"/>
        </w:rPr>
        <w:t xml:space="preserve">, с использованием системы </w:t>
      </w:r>
      <w:proofErr w:type="spellStart"/>
      <w:r w:rsidRPr="00CC4685">
        <w:rPr>
          <w:sz w:val="24"/>
          <w:szCs w:val="24"/>
        </w:rPr>
        <w:t>Apache</w:t>
      </w:r>
      <w:proofErr w:type="spellEnd"/>
      <w:r w:rsidRPr="00CC4685">
        <w:rPr>
          <w:sz w:val="24"/>
          <w:szCs w:val="24"/>
        </w:rPr>
        <w:t xml:space="preserve"> </w:t>
      </w:r>
      <w:proofErr w:type="spellStart"/>
      <w:r w:rsidRPr="00CC4685">
        <w:rPr>
          <w:sz w:val="24"/>
          <w:szCs w:val="24"/>
        </w:rPr>
        <w:t>Kafka</w:t>
      </w:r>
      <w:proofErr w:type="spellEnd"/>
      <w:r w:rsidRPr="00CC4685">
        <w:rPr>
          <w:sz w:val="24"/>
          <w:szCs w:val="24"/>
        </w:rPr>
        <w:t>. В частности, сформир</w:t>
      </w:r>
      <w:r>
        <w:rPr>
          <w:sz w:val="24"/>
          <w:szCs w:val="24"/>
        </w:rPr>
        <w:t>ован</w:t>
      </w:r>
      <w:r w:rsidRPr="00CC4685">
        <w:rPr>
          <w:sz w:val="24"/>
          <w:szCs w:val="24"/>
        </w:rPr>
        <w:t xml:space="preserve"> обмен сообщениями между веб-страницей ввода исходных данных и веб-страницей получения результатов, записи выполненной операции в базу данных </w:t>
      </w:r>
      <w:proofErr w:type="spellStart"/>
      <w:r w:rsidRPr="00CC4685">
        <w:rPr>
          <w:sz w:val="24"/>
          <w:szCs w:val="24"/>
        </w:rPr>
        <w:t>MariaDB</w:t>
      </w:r>
      <w:proofErr w:type="spellEnd"/>
      <w:r w:rsidRPr="00CC4685">
        <w:rPr>
          <w:sz w:val="24"/>
          <w:szCs w:val="24"/>
        </w:rPr>
        <w:t xml:space="preserve"> </w:t>
      </w:r>
      <w:proofErr w:type="gramStart"/>
      <w:r w:rsidRPr="00CC4685">
        <w:rPr>
          <w:sz w:val="24"/>
          <w:szCs w:val="24"/>
        </w:rPr>
        <w:t>через брокер</w:t>
      </w:r>
      <w:proofErr w:type="gramEnd"/>
      <w:r w:rsidRPr="00CC4685">
        <w:rPr>
          <w:sz w:val="24"/>
          <w:szCs w:val="24"/>
        </w:rPr>
        <w:t xml:space="preserve"> сообщений </w:t>
      </w:r>
      <w:proofErr w:type="spellStart"/>
      <w:r w:rsidRPr="00CC4685">
        <w:rPr>
          <w:sz w:val="24"/>
          <w:szCs w:val="24"/>
        </w:rPr>
        <w:t>Kafka</w:t>
      </w:r>
      <w:proofErr w:type="spellEnd"/>
      <w:r w:rsidRPr="00CC4685">
        <w:rPr>
          <w:sz w:val="24"/>
          <w:szCs w:val="24"/>
        </w:rPr>
        <w:t xml:space="preserve">. </w:t>
      </w:r>
    </w:p>
    <w:p w14:paraId="1BB8DF6A" w14:textId="77777777" w:rsidR="00205F1E" w:rsidRPr="00470331" w:rsidRDefault="00205F1E" w:rsidP="00470331">
      <w:pPr>
        <w:pStyle w:val="10"/>
      </w:pPr>
      <w:r>
        <w:rPr>
          <w:color w:val="000000"/>
        </w:rPr>
        <w:br w:type="page"/>
      </w:r>
      <w:bookmarkStart w:id="14" w:name="_Toc152161900"/>
      <w:r w:rsidRPr="00470331">
        <w:lastRenderedPageBreak/>
        <w:t>Приложение А Листинг программного кода приложения «Калькулятор» (контроллер)</w:t>
      </w:r>
      <w:bookmarkEnd w:id="14"/>
    </w:p>
    <w:p w14:paraId="1E5F9B02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54CA69BA" w14:textId="234C14E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_Calculator.Kafka;</w:t>
      </w:r>
    </w:p>
    <w:p w14:paraId="7446E1C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Confluent.Kafka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08DF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44F7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994A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866EC" w14:textId="785119E0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_Calculator.Controllers</w:t>
      </w:r>
    </w:p>
    <w:p w14:paraId="1FF10B3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47AED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A7B7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CalculatorController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</w:t>
      </w:r>
    </w:p>
    <w:p w14:paraId="272F61A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2A40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MainDbContext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491A8DC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KafkaProducerService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&lt;Null, string&gt; _producer;</w:t>
      </w:r>
    </w:p>
    <w:p w14:paraId="1ABD2BB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1BB1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CalculatorController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MainDbContext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KafkaProducerService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&lt;Null, string&gt; producer)</w:t>
      </w:r>
    </w:p>
    <w:p w14:paraId="02B3CF2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1FDF6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2CCADF3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_producer = producer;</w:t>
      </w:r>
    </w:p>
    <w:p w14:paraId="7DE14B0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08C29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DA30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2A03EF4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Отображение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страницы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Index.</w:t>
      </w:r>
    </w:p>
    <w:p w14:paraId="740039C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47B6961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Index()</w:t>
      </w:r>
    </w:p>
    <w:p w14:paraId="42A7B1F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63158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context.CalcModels.OrderByDescending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x.ID).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3D390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2883B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1177A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E6734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6A2576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A2BE52C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Обработка запроса на вычисление.</w:t>
      </w:r>
    </w:p>
    <w:p w14:paraId="3103C9D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7963E6F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name="num1"&gt;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операнд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9FAC9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name="num2"&gt;</w:t>
      </w:r>
      <w:r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операнд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0AC7B82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"&gt;Тип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операции (сложение, вычитание, умножение, деление).&lt;/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40B30F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C61A48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8F1CF7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Calculate(double num1, double num2,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MathOperation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operation)</w:t>
      </w:r>
    </w:p>
    <w:p w14:paraId="5FB1152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6060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Подготовка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объекта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расчета</w:t>
      </w:r>
    </w:p>
    <w:p w14:paraId="5BA1707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dataInputVariant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</w:p>
    <w:p w14:paraId="5B63603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6FDF0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Num1 = num1,</w:t>
      </w:r>
    </w:p>
    <w:p w14:paraId="74CCB5D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Num2 = num2,</w:t>
      </w:r>
    </w:p>
    <w:p w14:paraId="6C69A55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Operation = operation,</w:t>
      </w:r>
    </w:p>
    <w:p w14:paraId="2BF8F48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8C933D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56D7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Отправка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Kafka</w:t>
      </w:r>
    </w:p>
    <w:p w14:paraId="7BD4F28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SendDataToKafka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dataInputVariant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7FFE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10DD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Перенаправление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страницу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</w:t>
      </w:r>
    </w:p>
    <w:p w14:paraId="6A0DEC6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(Index));</w:t>
      </w:r>
    </w:p>
    <w:p w14:paraId="3332A40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CA6E8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E819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Callback([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F3EB2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52AA0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Сохранение данных и результата в базе данных</w:t>
      </w:r>
    </w:p>
    <w:p w14:paraId="79D10E8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SaveDataAndResult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7E33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433B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Ok();</w:t>
      </w:r>
    </w:p>
    <w:p w14:paraId="78807D3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50BEB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11F3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1E074564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/// Сохранение данных и результата в базе данных.</w:t>
      </w:r>
    </w:p>
    <w:p w14:paraId="17FDE0F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01AB990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name="num1"&gt;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операнд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1A77B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name="num2"&gt;</w:t>
      </w:r>
      <w:r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операнд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6F569D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"&gt;Тип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операции (сложение, вычитание, умножение, деление).&lt;/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B5A992E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"&gt;Результат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математической операции.&lt;/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B352E1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&gt;Объект с данными 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результатом.&lt;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37F3B1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SaveDataAndResult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9869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7C338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context.CalcModels.Add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1AD7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98062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BEFFA0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6176AA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E1233EC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Отправка данных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5EA84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4969459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name="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dataInputVariant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данными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результатом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6A071D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&lt;returns&gt;Task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.&lt;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/returns&gt;</w:t>
      </w:r>
    </w:p>
    <w:p w14:paraId="343D700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SendDataToKafka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dataInputVariant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0055C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E674F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dataInputVariant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226693" w14:textId="60FB007B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producer.ProduceAsync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Mashukov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new Message&lt;Null, string&gt; { Value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9C5E160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64271F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DA4DC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A422C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28F958F1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00D5EFEB" w14:textId="77777777" w:rsidR="0078074F" w:rsidRPr="00470331" w:rsidRDefault="0078074F" w:rsidP="0078074F">
      <w:pPr>
        <w:pStyle w:val="10"/>
      </w:pPr>
      <w:r>
        <w:rPr>
          <w:color w:val="000000"/>
        </w:rPr>
        <w:br w:type="page"/>
      </w:r>
      <w:bookmarkStart w:id="15" w:name="_Toc152161901"/>
      <w:r w:rsidRPr="00470331">
        <w:lastRenderedPageBreak/>
        <w:t xml:space="preserve">Приложение </w:t>
      </w:r>
      <w:r>
        <w:t>Б</w:t>
      </w:r>
      <w:r w:rsidRPr="00470331">
        <w:t xml:space="preserve"> Листинг программного кода приложения «Калькулятор» (</w:t>
      </w:r>
      <w:proofErr w:type="spellStart"/>
      <w:r w:rsidRPr="0078074F">
        <w:rPr>
          <w:szCs w:val="24"/>
        </w:rPr>
        <w:t>KafkaConsumerService.cs</w:t>
      </w:r>
      <w:proofErr w:type="spellEnd"/>
      <w:r w:rsidRPr="00470331">
        <w:t>)</w:t>
      </w:r>
      <w:bookmarkEnd w:id="15"/>
    </w:p>
    <w:p w14:paraId="2A61C019" w14:textId="77777777" w:rsidR="0078074F" w:rsidRDefault="0078074F" w:rsidP="0078074F">
      <w:pPr>
        <w:ind w:firstLine="567"/>
        <w:rPr>
          <w:color w:val="000000"/>
          <w:sz w:val="24"/>
        </w:rPr>
      </w:pPr>
    </w:p>
    <w:p w14:paraId="03133BA1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E3457A" w14:textId="69595153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_Calculator;</w:t>
      </w:r>
    </w:p>
    <w:p w14:paraId="10ED1B1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Confluent.Kafka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46E2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2798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C86C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A9718" w14:textId="38710986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_Calculator.Kafka</w:t>
      </w:r>
    </w:p>
    <w:p w14:paraId="15434CA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E0BA2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KafkaConsumerService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BackgroundService</w:t>
      </w:r>
      <w:proofErr w:type="spellEnd"/>
    </w:p>
    <w:p w14:paraId="35530E7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5EB4F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httpCallbackPath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"http://localhost:5002/Calculator/callback";</w:t>
      </w:r>
    </w:p>
    <w:p w14:paraId="2251110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6A38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_topic;</w:t>
      </w:r>
    </w:p>
    <w:p w14:paraId="68BBC95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IConsumer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&lt;Null, string&gt;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8901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B6DC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F85C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KafkaConsumerService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IConfiguration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configuration,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CAB6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28E63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4844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consumerConfig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ConsumerConfig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2274E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configuration.GetSection(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"Kafka:ConsumerSettings").Bind(consumerConfig);</w:t>
      </w:r>
    </w:p>
    <w:p w14:paraId="23EB79B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_topic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configuration.GetValue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Kafka:TopicName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BAA2DF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ConsumerBuilder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&lt;Null, string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consumerConfig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).Build();</w:t>
      </w:r>
    </w:p>
    <w:p w14:paraId="6AB127B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D043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7E4C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Task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ExecuteAsync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FFCF7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C65AF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=&gt;</w:t>
      </w:r>
    </w:p>
    <w:p w14:paraId="519CE76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658E2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StartConsumerLoop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AD85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},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B471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33F5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2658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StartConsumerLoop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9D628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D9C34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kafkaConsumer.Subscribe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_topic);</w:t>
      </w:r>
    </w:p>
    <w:p w14:paraId="7F248BF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AB6D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stoppingToken.IsCancellationRequested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5E2D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3D73C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14:paraId="318E9EF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741F4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cr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kafkaConsumer.Consume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0A23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cr.Message.Value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BCD0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5767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E5C7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D312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inputData.CalculateOperation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326F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AB95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F5B9E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 = await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httpClient.PostAsJsonAsync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httpCallbackPath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A286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C4AC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$"Message key: {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cr.Message.Key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}, value: {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cr.Message.Value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3E6CEAC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7819F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OperationCanceledException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8885E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86984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DE5E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1BA2C5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catch(</w:t>
      </w:r>
      <w:proofErr w:type="spellStart"/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ConsumeException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43890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ED9F3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e.Error.IsFatal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013B7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26F0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7A986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7735124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0B722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82BB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21357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CDBF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6056D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17A5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void Dispose()</w:t>
      </w:r>
    </w:p>
    <w:p w14:paraId="61EE059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5A148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kafkaConsumer.Close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162BE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kafkaConsumer.Dispose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5F09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C657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base.Dispose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E5DEE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262E22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C48A72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004D1" w14:textId="77777777" w:rsidR="0078074F" w:rsidRDefault="0078074F" w:rsidP="0078074F">
      <w:pPr>
        <w:ind w:firstLine="567"/>
        <w:rPr>
          <w:color w:val="000000"/>
          <w:sz w:val="24"/>
        </w:rPr>
      </w:pPr>
    </w:p>
    <w:p w14:paraId="4FC591C1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69756C0F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58BF5836" w14:textId="77777777" w:rsidR="00205F1E" w:rsidRPr="00470331" w:rsidRDefault="00470331" w:rsidP="00470331">
      <w:pPr>
        <w:pStyle w:val="10"/>
      </w:pPr>
      <w:r>
        <w:br w:type="page"/>
      </w:r>
      <w:bookmarkStart w:id="16" w:name="_Toc152161902"/>
      <w:r w:rsidR="00205F1E" w:rsidRPr="00470331">
        <w:lastRenderedPageBreak/>
        <w:t xml:space="preserve">Приложение </w:t>
      </w:r>
      <w:r w:rsidR="0078074F">
        <w:t>В</w:t>
      </w:r>
      <w:r w:rsidR="00205F1E" w:rsidRPr="00470331">
        <w:t xml:space="preserve"> Листинг программного кода приложения «Калькулятор» (</w:t>
      </w:r>
      <w:proofErr w:type="spellStart"/>
      <w:proofErr w:type="gramStart"/>
      <w:r w:rsidR="00205F1E" w:rsidRPr="00470331">
        <w:t>appsettings.json</w:t>
      </w:r>
      <w:proofErr w:type="spellEnd"/>
      <w:proofErr w:type="gramEnd"/>
      <w:r w:rsidR="00205F1E" w:rsidRPr="00470331">
        <w:t>)</w:t>
      </w:r>
      <w:bookmarkEnd w:id="16"/>
    </w:p>
    <w:p w14:paraId="3FA7E483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26F647B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129EDF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"Kestrel": {</w:t>
      </w:r>
    </w:p>
    <w:p w14:paraId="509A858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"Endpoints": {</w:t>
      </w:r>
    </w:p>
    <w:p w14:paraId="530073D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"Http": {</w:t>
      </w:r>
    </w:p>
    <w:p w14:paraId="5369C27F" w14:textId="3C486242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Url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"http://0.0.0.0:50</w:t>
      </w:r>
      <w:r w:rsidR="008C67DC">
        <w:rPr>
          <w:rFonts w:ascii="Cascadia Mono" w:hAnsi="Cascadia Mono" w:cs="Cascadia Mono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1B575A7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}</w:t>
      </w:r>
    </w:p>
    <w:p w14:paraId="0136DA1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059105A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63D5136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"Kafka": {</w:t>
      </w:r>
    </w:p>
    <w:p w14:paraId="005733E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ProducerSettings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2C6FB58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BootstrapServers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"93.88.178.186:9094",</w:t>
      </w:r>
    </w:p>
    <w:p w14:paraId="54930EB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SaslMech</w:t>
      </w:r>
      <w:bookmarkStart w:id="17" w:name="_GoBack"/>
      <w:r w:rsidRPr="00E54174">
        <w:rPr>
          <w:rFonts w:ascii="Cascadia Mono" w:hAnsi="Cascadia Mono" w:cs="Cascadia Mono"/>
          <w:sz w:val="19"/>
          <w:szCs w:val="19"/>
          <w:lang w:val="en-US"/>
        </w:rPr>
        <w:t>anis</w:t>
      </w:r>
      <w:bookmarkEnd w:id="17"/>
      <w:r w:rsidRPr="00E54174">
        <w:rPr>
          <w:rFonts w:ascii="Cascadia Mono" w:hAnsi="Cascadia Mono" w:cs="Cascadia Mono"/>
          <w:sz w:val="19"/>
          <w:szCs w:val="19"/>
          <w:lang w:val="en-US"/>
        </w:rPr>
        <w:t>m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"Plain",</w:t>
      </w:r>
    </w:p>
    <w:p w14:paraId="28A8B6E9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SecurityProtocol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"Plaintext"</w:t>
      </w:r>
    </w:p>
    <w:p w14:paraId="6B7DCB1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},</w:t>
      </w:r>
    </w:p>
    <w:p w14:paraId="53E5A91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ConsumerSettings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2C93DE7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BootstrapServers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"93.88.178.186:9094",</w:t>
      </w:r>
    </w:p>
    <w:p w14:paraId="3FCB8880" w14:textId="6C1A57E0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GroupId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</w:t>
      </w:r>
      <w:proofErr w:type="spellStart"/>
      <w:r w:rsidR="008C67DC">
        <w:rPr>
          <w:rFonts w:ascii="Cascadia Mono" w:hAnsi="Cascadia Mono" w:cs="Cascadia Mono"/>
          <w:sz w:val="19"/>
          <w:szCs w:val="19"/>
          <w:lang w:val="en-US"/>
        </w:rPr>
        <w:t>Mashukov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",</w:t>
      </w:r>
    </w:p>
    <w:p w14:paraId="7E40729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SaslMechanism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"Plain",</w:t>
      </w:r>
    </w:p>
    <w:p w14:paraId="0978C76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SecurityProtocol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"Plaintext",</w:t>
      </w:r>
    </w:p>
    <w:p w14:paraId="798664E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AutoOffsetReset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"Earliest",</w:t>
      </w:r>
    </w:p>
    <w:p w14:paraId="33D9CB6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EnableAutoCommit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true</w:t>
      </w:r>
    </w:p>
    <w:p w14:paraId="455C43F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},</w:t>
      </w:r>
    </w:p>
    <w:p w14:paraId="7FA7707B" w14:textId="02F1EAF2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TopicName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</w:t>
      </w:r>
      <w:proofErr w:type="spellStart"/>
      <w:r w:rsidR="008C67DC">
        <w:rPr>
          <w:rFonts w:ascii="Cascadia Mono" w:hAnsi="Cascadia Mono" w:cs="Cascadia Mono"/>
          <w:sz w:val="19"/>
          <w:szCs w:val="19"/>
          <w:lang w:val="en-US"/>
        </w:rPr>
        <w:t>Mashukov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593092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04D321B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ConnectionStrings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32C14FAF" w14:textId="3582DEA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"Main":</w:t>
      </w:r>
      <w:r w:rsidR="008C67DC">
        <w:rPr>
          <w:rFonts w:ascii="Cascadia Mono" w:hAnsi="Cascadia Mono" w:cs="Cascadia Mono"/>
          <w:sz w:val="19"/>
          <w:szCs w:val="19"/>
          <w:lang w:val="en-US"/>
        </w:rPr>
        <w:t xml:space="preserve"> "Server = </w:t>
      </w:r>
      <w:proofErr w:type="spellStart"/>
      <w:r w:rsidR="008C67DC">
        <w:rPr>
          <w:rFonts w:ascii="Cascadia Mono" w:hAnsi="Cascadia Mono" w:cs="Cascadia Mono"/>
          <w:sz w:val="19"/>
          <w:szCs w:val="19"/>
          <w:lang w:val="en-US"/>
        </w:rPr>
        <w:t>mariadb</w:t>
      </w:r>
      <w:proofErr w:type="spellEnd"/>
      <w:r w:rsidR="008C67DC">
        <w:rPr>
          <w:rFonts w:ascii="Cascadia Mono" w:hAnsi="Cascadia Mono" w:cs="Cascadia Mono"/>
          <w:sz w:val="19"/>
          <w:szCs w:val="19"/>
          <w:lang w:val="en-US"/>
        </w:rPr>
        <w:t>; Database = 11</w:t>
      </w: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_WebApplicationDb; 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Uid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= root; 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Pwd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= password; Character set = utf8;"</w:t>
      </w:r>
    </w:p>
    <w:p w14:paraId="3D1ABD1F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45D6323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"Logging": {</w:t>
      </w:r>
    </w:p>
    <w:p w14:paraId="45514DA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LogLevel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5B1D128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"Default": "Information",</w:t>
      </w:r>
    </w:p>
    <w:p w14:paraId="055C9F7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"Microsoft": "Warning",</w:t>
      </w:r>
    </w:p>
    <w:p w14:paraId="4D5F14B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Microsoft.Hosting.Lifetime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"Information"</w:t>
      </w:r>
    </w:p>
    <w:p w14:paraId="53AB757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3C567A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7725AE2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AllowedHosts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"*"</w:t>
      </w:r>
    </w:p>
    <w:p w14:paraId="7B971B8E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54174">
        <w:rPr>
          <w:rFonts w:ascii="Cascadia Mono" w:hAnsi="Cascadia Mono" w:cs="Cascadia Mono"/>
          <w:sz w:val="19"/>
          <w:szCs w:val="19"/>
        </w:rPr>
        <w:t>}</w:t>
      </w:r>
    </w:p>
    <w:p w14:paraId="6F090D7F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4957A52A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426828FB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30F8EE2A" w14:textId="77777777" w:rsidR="00205F1E" w:rsidRPr="00470331" w:rsidRDefault="00470331" w:rsidP="00470331">
      <w:pPr>
        <w:pStyle w:val="10"/>
      </w:pPr>
      <w:r>
        <w:br w:type="page"/>
      </w:r>
      <w:bookmarkStart w:id="18" w:name="_Toc152161903"/>
      <w:r w:rsidR="00205F1E" w:rsidRPr="00470331">
        <w:lastRenderedPageBreak/>
        <w:t xml:space="preserve">Приложение </w:t>
      </w:r>
      <w:r w:rsidR="0078074F">
        <w:t>Г</w:t>
      </w:r>
      <w:r w:rsidR="00205F1E" w:rsidRPr="00470331">
        <w:t xml:space="preserve"> Листинг программного кода приложения «Калькулятор» (</w:t>
      </w:r>
      <w:proofErr w:type="spellStart"/>
      <w:proofErr w:type="gramStart"/>
      <w:r w:rsidR="00205F1E" w:rsidRPr="00470331">
        <w:t>appsettings.Development.json</w:t>
      </w:r>
      <w:proofErr w:type="spellEnd"/>
      <w:proofErr w:type="gramEnd"/>
      <w:r w:rsidR="00205F1E" w:rsidRPr="00470331">
        <w:t>)</w:t>
      </w:r>
      <w:bookmarkEnd w:id="18"/>
    </w:p>
    <w:p w14:paraId="58D597F3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1533253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626691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"Logging": {</w:t>
      </w:r>
    </w:p>
    <w:p w14:paraId="6A9AA292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LogLevel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495BA79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"Default": "Information",</w:t>
      </w:r>
    </w:p>
    <w:p w14:paraId="5C39ED14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Microsoft.AspNetCore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"Warning"</w:t>
      </w:r>
    </w:p>
    <w:p w14:paraId="3548F73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B403EB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7AB1B3A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"Kafka": {</w:t>
      </w:r>
    </w:p>
    <w:p w14:paraId="0E455BEB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ProducerSettings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15E408D6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BootstrapServers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"93.88.178.186:9094"</w:t>
      </w:r>
    </w:p>
    <w:p w14:paraId="6833B1A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},</w:t>
      </w:r>
    </w:p>
    <w:p w14:paraId="2232A76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ConsumerSettings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0C4C4D65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BootstrapServers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"93.88.178.186:9094"</w:t>
      </w:r>
    </w:p>
    <w:p w14:paraId="6641D9A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747E431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},</w:t>
      </w:r>
    </w:p>
    <w:p w14:paraId="6C09DD53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"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ConnectionStrings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>": {</w:t>
      </w:r>
    </w:p>
    <w:p w14:paraId="517CBBD4" w14:textId="1632915B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  "Main": "Server = 93.88.178.186; Port = 50</w:t>
      </w:r>
      <w:r w:rsidR="008C67DC">
        <w:rPr>
          <w:rFonts w:ascii="Cascadia Mono" w:hAnsi="Cascadia Mono" w:cs="Cascadia Mono"/>
          <w:sz w:val="19"/>
          <w:szCs w:val="19"/>
          <w:lang w:val="en-US"/>
        </w:rPr>
        <w:t>31</w:t>
      </w: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; Database = </w:t>
      </w:r>
      <w:r w:rsidR="008C67DC">
        <w:rPr>
          <w:rFonts w:ascii="Cascadia Mono" w:hAnsi="Cascadia Mono" w:cs="Cascadia Mono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_WebApplicationDb; 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Uid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= root; </w:t>
      </w:r>
      <w:proofErr w:type="spellStart"/>
      <w:r w:rsidRPr="00E54174">
        <w:rPr>
          <w:rFonts w:ascii="Cascadia Mono" w:hAnsi="Cascadia Mono" w:cs="Cascadia Mono"/>
          <w:sz w:val="19"/>
          <w:szCs w:val="19"/>
          <w:lang w:val="en-US"/>
        </w:rPr>
        <w:t>Pwd</w:t>
      </w:r>
      <w:proofErr w:type="spellEnd"/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= password; Character set = utf8;"</w:t>
      </w:r>
    </w:p>
    <w:p w14:paraId="393E857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E54174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E54174">
        <w:rPr>
          <w:rFonts w:ascii="Cascadia Mono" w:hAnsi="Cascadia Mono" w:cs="Cascadia Mono"/>
          <w:sz w:val="19"/>
          <w:szCs w:val="19"/>
        </w:rPr>
        <w:t>}</w:t>
      </w:r>
    </w:p>
    <w:p w14:paraId="2E92EAB7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E54174">
        <w:rPr>
          <w:rFonts w:ascii="Cascadia Mono" w:hAnsi="Cascadia Mono" w:cs="Cascadia Mono"/>
          <w:sz w:val="19"/>
          <w:szCs w:val="19"/>
        </w:rPr>
        <w:t>}</w:t>
      </w:r>
    </w:p>
    <w:p w14:paraId="55434911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1157022C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51FB022A" w14:textId="77777777" w:rsidR="00205F1E" w:rsidRPr="00470331" w:rsidRDefault="00470331" w:rsidP="00470331">
      <w:pPr>
        <w:pStyle w:val="10"/>
      </w:pPr>
      <w:r>
        <w:br w:type="page"/>
      </w:r>
      <w:bookmarkStart w:id="19" w:name="_Toc152161904"/>
      <w:r w:rsidR="00205F1E" w:rsidRPr="00470331">
        <w:lastRenderedPageBreak/>
        <w:t xml:space="preserve">Приложение </w:t>
      </w:r>
      <w:r w:rsidR="0078074F">
        <w:t>Д</w:t>
      </w:r>
      <w:r w:rsidR="00205F1E" w:rsidRPr="00470331">
        <w:t xml:space="preserve"> Листинг программного кода приложения «Калькулятор» (</w:t>
      </w:r>
      <w:proofErr w:type="spellStart"/>
      <w:r w:rsidR="00205F1E" w:rsidRPr="00470331">
        <w:t>Program.cs</w:t>
      </w:r>
      <w:proofErr w:type="spellEnd"/>
      <w:r w:rsidR="00205F1E" w:rsidRPr="00470331">
        <w:t>)</w:t>
      </w:r>
      <w:bookmarkEnd w:id="19"/>
    </w:p>
    <w:p w14:paraId="258ED73B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73E3C155" w14:textId="14180D54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_Calculator.Kafka;</w:t>
      </w:r>
    </w:p>
    <w:p w14:paraId="037CBDF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Confluent.Kafka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139CC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32B5D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369F9" w14:textId="1F39A7B6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r w:rsidR="008C67D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</w:t>
      </w:r>
    </w:p>
    <w:p w14:paraId="4485517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3448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Program</w:t>
      </w:r>
    </w:p>
    <w:p w14:paraId="31B8EA60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043DF8" w14:textId="77777777" w:rsidR="00E54174" w:rsidRP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Main(string[] </w:t>
      </w:r>
      <w:proofErr w:type="spellStart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A0573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1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3FC2A7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B4B25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EB968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connStr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builder.Configuration.GetConnectionString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("Main");</w:t>
      </w:r>
    </w:p>
    <w:p w14:paraId="08BBCB5D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55693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MainDbContext</w:t>
      </w:r>
      <w:proofErr w:type="spellEnd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opt =&gt;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opt.UseMySql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connStr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MySqlServerVersion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(new Version(11,2))));</w:t>
      </w:r>
    </w:p>
    <w:p w14:paraId="5B870A2F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EA389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 to the container.</w:t>
      </w:r>
    </w:p>
    <w:p w14:paraId="6EF49F46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builder.Services.AddControllersWithViews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F3ED6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A5BB4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builder.Services.AddHostedService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KafkaConsumerService</w:t>
      </w:r>
      <w:proofErr w:type="spellEnd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CD890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builder.Services.AddSingleton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KafkaProducerHandler</w:t>
      </w:r>
      <w:proofErr w:type="spellEnd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CF3C9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builder.Services.AddSingleton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KafkaProducerService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&lt;Null, string&gt;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1604E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85499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F23745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F02B1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Configure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 HTTP request pipeline.</w:t>
      </w:r>
    </w:p>
    <w:p w14:paraId="18573C16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app.Environment.IsDevelopment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5A8CE2A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FA079D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app.UseExceptionHandler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"/Home/Error");</w:t>
      </w:r>
    </w:p>
    <w:p w14:paraId="6E02CA27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123C3D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app.UseStaticFiles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DFCF3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DDBCE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app.UseRouting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64C65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DA15F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49BD0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A86C1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app.MapControllerRoute</w:t>
      </w:r>
      <w:proofErr w:type="spell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2AE06E42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: "default",</w:t>
      </w:r>
    </w:p>
    <w:p w14:paraId="7EF2B323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pattern</w:t>
      </w:r>
      <w:proofErr w:type="gramEnd"/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>: "{controller=Calculator}/{action=Index}/{id?}");</w:t>
      </w:r>
    </w:p>
    <w:p w14:paraId="3FCF4BC3" w14:textId="77777777" w:rsidR="00E54174" w:rsidRPr="008D48F1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A5009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D4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FD14BA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110AE6" w14:textId="77777777" w:rsidR="00E54174" w:rsidRDefault="00E54174" w:rsidP="00E54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DBDF89" w14:textId="77777777" w:rsidR="00205F1E" w:rsidRDefault="00E54174" w:rsidP="00E54174">
      <w:pPr>
        <w:ind w:firstLine="567"/>
        <w:rPr>
          <w:color w:val="000000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B7DA2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2FAF9B26" w14:textId="77777777" w:rsidR="00205F1E" w:rsidRDefault="00205F1E" w:rsidP="00205F1E">
      <w:pPr>
        <w:ind w:firstLine="567"/>
        <w:rPr>
          <w:color w:val="000000"/>
          <w:sz w:val="24"/>
        </w:rPr>
      </w:pPr>
    </w:p>
    <w:p w14:paraId="7EDFDED6" w14:textId="77777777" w:rsidR="00205F1E" w:rsidRPr="004F4195" w:rsidRDefault="00205F1E" w:rsidP="00205F1E">
      <w:pPr>
        <w:ind w:firstLine="567"/>
        <w:rPr>
          <w:color w:val="000000"/>
          <w:sz w:val="24"/>
        </w:rPr>
      </w:pPr>
    </w:p>
    <w:sectPr w:rsidR="00205F1E" w:rsidRPr="004F4195">
      <w:headerReference w:type="default" r:id="rId17"/>
      <w:pgSz w:w="11906" w:h="16838"/>
      <w:pgMar w:top="1440" w:right="5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DA292" w14:textId="77777777" w:rsidR="002D4CCB" w:rsidRDefault="002D4CCB">
      <w:r>
        <w:separator/>
      </w:r>
    </w:p>
  </w:endnote>
  <w:endnote w:type="continuationSeparator" w:id="0">
    <w:p w14:paraId="1DD027FF" w14:textId="77777777" w:rsidR="002D4CCB" w:rsidRDefault="002D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9BF4D" w14:textId="77777777" w:rsidR="002D4CCB" w:rsidRDefault="002D4CCB">
      <w:r>
        <w:separator/>
      </w:r>
    </w:p>
  </w:footnote>
  <w:footnote w:type="continuationSeparator" w:id="0">
    <w:p w14:paraId="7432BC90" w14:textId="77777777" w:rsidR="002D4CCB" w:rsidRDefault="002D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835D1" w14:textId="77777777" w:rsidR="00A86FBD" w:rsidRPr="00C80DB7" w:rsidRDefault="00A86FBD" w:rsidP="00C80D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C6B"/>
    <w:multiLevelType w:val="hybridMultilevel"/>
    <w:tmpl w:val="4BD479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3B728B"/>
    <w:multiLevelType w:val="hybridMultilevel"/>
    <w:tmpl w:val="AF4EC13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B0E3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72165F"/>
    <w:multiLevelType w:val="hybridMultilevel"/>
    <w:tmpl w:val="86F27568"/>
    <w:lvl w:ilvl="0" w:tplc="ADB0E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D84163"/>
    <w:multiLevelType w:val="hybridMultilevel"/>
    <w:tmpl w:val="52725BC8"/>
    <w:lvl w:ilvl="0" w:tplc="5D3657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1700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03050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66E5FEA"/>
    <w:multiLevelType w:val="hybridMultilevel"/>
    <w:tmpl w:val="6D8AC398"/>
    <w:lvl w:ilvl="0" w:tplc="0D32B4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C6"/>
    <w:rsid w:val="00034748"/>
    <w:rsid w:val="000364AA"/>
    <w:rsid w:val="00063B69"/>
    <w:rsid w:val="00094117"/>
    <w:rsid w:val="000E0A95"/>
    <w:rsid w:val="000E15C9"/>
    <w:rsid w:val="00116972"/>
    <w:rsid w:val="0012087A"/>
    <w:rsid w:val="00121010"/>
    <w:rsid w:val="0016409B"/>
    <w:rsid w:val="0016576A"/>
    <w:rsid w:val="001A03D9"/>
    <w:rsid w:val="001D6C98"/>
    <w:rsid w:val="001E0C42"/>
    <w:rsid w:val="001E4FA8"/>
    <w:rsid w:val="00205F1E"/>
    <w:rsid w:val="0020604C"/>
    <w:rsid w:val="002406FD"/>
    <w:rsid w:val="00250601"/>
    <w:rsid w:val="00273B06"/>
    <w:rsid w:val="00275408"/>
    <w:rsid w:val="00295211"/>
    <w:rsid w:val="002D3731"/>
    <w:rsid w:val="002D4CCB"/>
    <w:rsid w:val="002E0B4E"/>
    <w:rsid w:val="002F7631"/>
    <w:rsid w:val="00300EF3"/>
    <w:rsid w:val="0030145E"/>
    <w:rsid w:val="003150C5"/>
    <w:rsid w:val="0034221C"/>
    <w:rsid w:val="00356DE2"/>
    <w:rsid w:val="003870E6"/>
    <w:rsid w:val="00395A46"/>
    <w:rsid w:val="003A39AA"/>
    <w:rsid w:val="003C3FE6"/>
    <w:rsid w:val="003D78CD"/>
    <w:rsid w:val="0044537E"/>
    <w:rsid w:val="00454CAE"/>
    <w:rsid w:val="00470331"/>
    <w:rsid w:val="0049356B"/>
    <w:rsid w:val="004A7385"/>
    <w:rsid w:val="004B25AC"/>
    <w:rsid w:val="004C40F3"/>
    <w:rsid w:val="004D2704"/>
    <w:rsid w:val="004E16F5"/>
    <w:rsid w:val="004F4195"/>
    <w:rsid w:val="0054217C"/>
    <w:rsid w:val="0057546C"/>
    <w:rsid w:val="00583684"/>
    <w:rsid w:val="00622850"/>
    <w:rsid w:val="00670E56"/>
    <w:rsid w:val="0067719F"/>
    <w:rsid w:val="00697486"/>
    <w:rsid w:val="00703B88"/>
    <w:rsid w:val="00761B2A"/>
    <w:rsid w:val="0078074F"/>
    <w:rsid w:val="00783FEE"/>
    <w:rsid w:val="007B433B"/>
    <w:rsid w:val="007C121B"/>
    <w:rsid w:val="007F6679"/>
    <w:rsid w:val="00805E14"/>
    <w:rsid w:val="0083225D"/>
    <w:rsid w:val="008639F6"/>
    <w:rsid w:val="008704DB"/>
    <w:rsid w:val="008738F3"/>
    <w:rsid w:val="008C67DC"/>
    <w:rsid w:val="008D48F1"/>
    <w:rsid w:val="008D4DC0"/>
    <w:rsid w:val="00927B1F"/>
    <w:rsid w:val="009766F1"/>
    <w:rsid w:val="009858E8"/>
    <w:rsid w:val="009A2E5C"/>
    <w:rsid w:val="009D033B"/>
    <w:rsid w:val="009D0542"/>
    <w:rsid w:val="009F0BC3"/>
    <w:rsid w:val="00A13A7F"/>
    <w:rsid w:val="00A27654"/>
    <w:rsid w:val="00A86FBD"/>
    <w:rsid w:val="00B17FD6"/>
    <w:rsid w:val="00B64C2F"/>
    <w:rsid w:val="00B66C24"/>
    <w:rsid w:val="00BE115D"/>
    <w:rsid w:val="00BE145B"/>
    <w:rsid w:val="00C479A9"/>
    <w:rsid w:val="00C620E3"/>
    <w:rsid w:val="00C666CE"/>
    <w:rsid w:val="00C714A5"/>
    <w:rsid w:val="00C77CA6"/>
    <w:rsid w:val="00C80DB7"/>
    <w:rsid w:val="00CC4685"/>
    <w:rsid w:val="00CF2213"/>
    <w:rsid w:val="00D01DEF"/>
    <w:rsid w:val="00D56EEB"/>
    <w:rsid w:val="00D84CE6"/>
    <w:rsid w:val="00DB6261"/>
    <w:rsid w:val="00E13483"/>
    <w:rsid w:val="00E2728A"/>
    <w:rsid w:val="00E50972"/>
    <w:rsid w:val="00E54174"/>
    <w:rsid w:val="00E55127"/>
    <w:rsid w:val="00E7276E"/>
    <w:rsid w:val="00E80298"/>
    <w:rsid w:val="00EA7544"/>
    <w:rsid w:val="00EB3D78"/>
    <w:rsid w:val="00F264F9"/>
    <w:rsid w:val="00F35070"/>
    <w:rsid w:val="00F84EFD"/>
    <w:rsid w:val="00F87CC6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D8FEA2"/>
  <w15:chartTrackingRefBased/>
  <w15:docId w15:val="{F80D724F-B77A-4BD8-ADF2-8287722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4F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customStyle="1" w:styleId="a6">
    <w:name w:val="Название"/>
    <w:basedOn w:val="a"/>
    <w:link w:val="a7"/>
    <w:qFormat/>
    <w:rsid w:val="004E16F5"/>
    <w:pPr>
      <w:jc w:val="center"/>
    </w:pPr>
    <w:rPr>
      <w:rFonts w:ascii="Arial" w:hAnsi="Arial"/>
      <w:b/>
      <w:sz w:val="24"/>
    </w:rPr>
  </w:style>
  <w:style w:type="paragraph" w:styleId="a8">
    <w:name w:val="Body Text"/>
    <w:basedOn w:val="a"/>
    <w:rsid w:val="00295211"/>
    <w:pPr>
      <w:jc w:val="both"/>
    </w:pPr>
    <w:rPr>
      <w:sz w:val="24"/>
    </w:rPr>
  </w:style>
  <w:style w:type="paragraph" w:customStyle="1" w:styleId="10">
    <w:name w:val="Стиль1"/>
    <w:basedOn w:val="a6"/>
    <w:link w:val="11"/>
    <w:qFormat/>
    <w:rsid w:val="004F4195"/>
    <w:pPr>
      <w:ind w:firstLine="567"/>
      <w:jc w:val="left"/>
      <w:outlineLvl w:val="1"/>
    </w:pPr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783FEE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a7">
    <w:name w:val="Название Знак"/>
    <w:link w:val="a6"/>
    <w:rsid w:val="00783FEE"/>
    <w:rPr>
      <w:rFonts w:ascii="Arial" w:hAnsi="Arial"/>
      <w:b/>
      <w:sz w:val="24"/>
    </w:rPr>
  </w:style>
  <w:style w:type="character" w:customStyle="1" w:styleId="11">
    <w:name w:val="Стиль1 Знак"/>
    <w:basedOn w:val="a7"/>
    <w:link w:val="10"/>
    <w:rsid w:val="004F4195"/>
    <w:rPr>
      <w:rFonts w:ascii="Arial" w:hAnsi="Arial"/>
      <w:b/>
      <w:sz w:val="24"/>
    </w:rPr>
  </w:style>
  <w:style w:type="paragraph" w:styleId="12">
    <w:name w:val="toc 1"/>
    <w:basedOn w:val="a"/>
    <w:next w:val="a"/>
    <w:autoRedefine/>
    <w:uiPriority w:val="39"/>
    <w:unhideWhenUsed/>
    <w:rsid w:val="00783FEE"/>
  </w:style>
  <w:style w:type="paragraph" w:styleId="2">
    <w:name w:val="toc 2"/>
    <w:basedOn w:val="a"/>
    <w:next w:val="a"/>
    <w:autoRedefine/>
    <w:uiPriority w:val="39"/>
    <w:unhideWhenUsed/>
    <w:rsid w:val="00783FEE"/>
    <w:pPr>
      <w:ind w:left="200"/>
    </w:pPr>
  </w:style>
  <w:style w:type="character" w:styleId="aa">
    <w:name w:val="Hyperlink"/>
    <w:uiPriority w:val="99"/>
    <w:unhideWhenUsed/>
    <w:rsid w:val="00783FEE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F264F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2728A"/>
    <w:pPr>
      <w:ind w:left="400"/>
    </w:pPr>
  </w:style>
  <w:style w:type="paragraph" w:styleId="ab">
    <w:name w:val="List Paragraph"/>
    <w:basedOn w:val="a"/>
    <w:uiPriority w:val="1"/>
    <w:qFormat/>
    <w:rsid w:val="00205F1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67719F"/>
    <w:rPr>
      <w:b/>
      <w:bCs/>
    </w:rPr>
  </w:style>
  <w:style w:type="paragraph" w:styleId="ad">
    <w:name w:val="Normal (Web)"/>
    <w:basedOn w:val="a"/>
    <w:uiPriority w:val="99"/>
    <w:unhideWhenUsed/>
    <w:rsid w:val="0034221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lad-Utch\&#1059;&#1095;&#1077;&#1073;&#1085;&#1099;&#1077;%20&#1076;&#1080;&#1089;&#1094;&#1080;&#1087;&#1083;&#1080;&#1085;&#1099;\&#1057;&#1059;&#1041;&#1044;\2003\&#1054;&#1073;&#1088;&#1072;&#1079;&#1077;&#1094;%20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AAFB6-3CE9-48E7-9CD8-9EABB5EA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Образец отчета</Template>
  <TotalTime>4</TotalTime>
  <Pages>14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отчета</vt:lpstr>
    </vt:vector>
  </TitlesOfParts>
  <Company>кафедра ТИМ УрФУ</Company>
  <LinksUpToDate>false</LinksUpToDate>
  <CharactersWithSpaces>14957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_Toc152161904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_Toc152161903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_Toc152161902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_Toc152161901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_Toc152161900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_Toc152161899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_Toc152161898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_Toc152161897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_Toc152161896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_Toc152161895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_Toc152161894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_Toc152161893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_Toc152161892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_Toc152161891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_Toc152161890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отчета</dc:title>
  <dc:subject>Информационные технологии</dc:subject>
  <dc:creator>Лавров Владислав Васильевич</dc:creator>
  <cp:keywords/>
  <cp:lastModifiedBy>Машуков Иван Владимирович</cp:lastModifiedBy>
  <cp:revision>3</cp:revision>
  <dcterms:created xsi:type="dcterms:W3CDTF">2025-05-13T11:22:00Z</dcterms:created>
  <dcterms:modified xsi:type="dcterms:W3CDTF">2025-05-15T09:55:00Z</dcterms:modified>
</cp:coreProperties>
</file>